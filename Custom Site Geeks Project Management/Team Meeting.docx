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1209846"/>
        <w:placeholder>
          <w:docPart w:val="E43702581D2F974FB5BE2DE598AB0506"/>
        </w:placeholder>
        <w:showingPlcHdr/>
        <w15:appearance w15:val="hidden"/>
      </w:sdtPr>
      <w:sdtEndPr/>
      <w:sdtContent>
        <w:p w14:paraId="22A58C76" w14:textId="77777777" w:rsidR="0043633D" w:rsidRDefault="00027141" w:rsidP="00430A30">
          <w:pPr>
            <w:pStyle w:val="Heading1"/>
            <w:jc w:val="center"/>
          </w:pPr>
          <w:r w:rsidRPr="00E7780D">
            <w:rPr>
              <w:b/>
              <w:i/>
              <w:color w:val="119722"/>
            </w:rPr>
            <w:t>Team Meeting</w:t>
          </w:r>
        </w:p>
      </w:sdtContent>
    </w:sdt>
    <w:p w14:paraId="440A3FB1" w14:textId="77777777" w:rsidR="0043633D" w:rsidRDefault="00027141">
      <w:pPr>
        <w:pBdr>
          <w:top w:val="single" w:sz="4" w:space="1" w:color="444D26" w:themeColor="text2"/>
        </w:pBdr>
        <w:spacing w:after="240"/>
        <w:jc w:val="right"/>
      </w:pPr>
      <w:r w:rsidRPr="00E7780D">
        <w:rPr>
          <w:rStyle w:val="IntenseEmphasis"/>
          <w:b/>
          <w:color w:val="00B050"/>
        </w:rPr>
        <w:t>Date | time</w:t>
      </w:r>
      <w:r w:rsidRPr="00430A30">
        <w:rPr>
          <w:color w:val="00B050"/>
        </w:rPr>
        <w:t xml:space="preserve"> </w:t>
      </w:r>
      <w:sdt>
        <w:sdtPr>
          <w:id w:val="705675763"/>
          <w:placeholder>
            <w:docPart w:val="E5F9A9CC96FD4A409E8711DA35E602BA"/>
          </w:placeholder>
          <w:date>
            <w:dateFormat w:val="M/d/yyyy h:mm am/pm"/>
            <w:lid w:val="en-US"/>
            <w:storeMappedDataAs w:val="dateTime"/>
            <w:calendar w:val="gregorian"/>
          </w:date>
        </w:sdtPr>
        <w:sdtEndPr/>
        <w:sdtContent>
          <w:r w:rsidR="009A70B9">
            <w:t>TBD</w:t>
          </w:r>
        </w:sdtContent>
      </w:sdt>
      <w:r>
        <w:t xml:space="preserve">| </w:t>
      </w:r>
      <w:r w:rsidRPr="00E7780D">
        <w:rPr>
          <w:rStyle w:val="IntenseEmphasis"/>
          <w:b/>
          <w:color w:val="00B050"/>
        </w:rPr>
        <w:t>Location</w:t>
      </w:r>
      <w:r>
        <w:t xml:space="preserve"> </w:t>
      </w:r>
      <w:sdt>
        <w:sdtPr>
          <w:id w:val="465398058"/>
          <w:placeholder>
            <w:docPart w:val="85A388BF9CE63043BA1B98C8308326DB"/>
          </w:placeholder>
          <w15:appearance w15:val="hidden"/>
        </w:sdtPr>
        <w:sdtEndPr/>
        <w:sdtContent>
          <w:r w:rsidR="009A70B9" w:rsidRPr="009A70B9">
            <w:rPr>
              <w:rFonts w:ascii="Times New Roman" w:eastAsia="Times New Roman" w:hAnsi="Times New Roman" w:cs="Times New Roman"/>
              <w:sz w:val="24"/>
              <w:szCs w:val="24"/>
              <w:lang w:eastAsia="en-US"/>
            </w:rPr>
            <w:t>West Sixth</w:t>
          </w:r>
          <w:r w:rsidR="009A70B9" w:rsidRPr="009A70B9">
            <w:rPr>
              <w:rFonts w:ascii="Times New Roman" w:eastAsia="Times New Roman" w:hAnsi="Times New Roman" w:cs="Times New Roman"/>
              <w:sz w:val="24"/>
              <w:szCs w:val="24"/>
              <w:lang w:eastAsia="en-US"/>
            </w:rPr>
            <w:br/>
            <w:t>115 W 6th St. Ste. 101</w:t>
          </w:r>
          <w:r w:rsidR="009A70B9" w:rsidRPr="009A70B9">
            <w:rPr>
              <w:rFonts w:ascii="Times New Roman" w:eastAsia="Times New Roman" w:hAnsi="Times New Roman" w:cs="Times New Roman"/>
              <w:sz w:val="24"/>
              <w:szCs w:val="24"/>
              <w:lang w:eastAsia="en-US"/>
            </w:rPr>
            <w:br/>
            <w:t>Tempe, AZ 85281</w:t>
          </w:r>
          <w:r w:rsidR="009A70B9">
            <w:rPr>
              <w:rFonts w:ascii="Times New Roman" w:eastAsia="Times New Roman" w:hAnsi="Times New Roman" w:cs="Times New Roman"/>
              <w:sz w:val="24"/>
              <w:szCs w:val="24"/>
              <w:lang w:eastAsia="en-US"/>
            </w:rPr>
            <w:t xml:space="preserve"> </w:t>
          </w:r>
        </w:sdtContent>
      </w:sdt>
    </w:p>
    <w:tbl>
      <w:tblPr>
        <w:tblW w:w="5000" w:type="pct"/>
        <w:tblBorders>
          <w:left w:val="single" w:sz="8" w:space="0" w:color="A5B592" w:themeColor="accent1"/>
        </w:tblBorders>
        <w:tblLayout w:type="fixed"/>
        <w:tblCellMar>
          <w:left w:w="0" w:type="dxa"/>
          <w:right w:w="0" w:type="dxa"/>
        </w:tblCellMar>
        <w:tblLook w:val="04A0" w:firstRow="1" w:lastRow="0" w:firstColumn="1" w:lastColumn="0" w:noHBand="0" w:noVBand="1"/>
        <w:tblDescription w:val="Meeting participants"/>
      </w:tblPr>
      <w:tblGrid>
        <w:gridCol w:w="5395"/>
        <w:gridCol w:w="5395"/>
      </w:tblGrid>
      <w:tr w:rsidR="0043633D" w14:paraId="5D792BBD" w14:textId="77777777">
        <w:tc>
          <w:tcPr>
            <w:tcW w:w="5400" w:type="dxa"/>
            <w:tcBorders>
              <w:right w:val="single" w:sz="8" w:space="0" w:color="A5B592" w:themeColor="accent1"/>
            </w:tcBorders>
          </w:tcPr>
          <w:tbl>
            <w:tblPr>
              <w:tblW w:w="5335" w:type="dxa"/>
              <w:tblInd w:w="1" w:type="dxa"/>
              <w:tblBorders>
                <w:left w:val="single" w:sz="4" w:space="0" w:color="F3A447" w:themeColor="accent2"/>
              </w:tblBorders>
              <w:tblLayout w:type="fixed"/>
              <w:tblCellMar>
                <w:left w:w="0" w:type="dxa"/>
                <w:right w:w="0" w:type="dxa"/>
              </w:tblCellMar>
              <w:tblLook w:val="04A0" w:firstRow="1" w:lastRow="0" w:firstColumn="1" w:lastColumn="0" w:noHBand="0" w:noVBand="1"/>
              <w:tblDescription w:val="Meeting participants 1"/>
            </w:tblPr>
            <w:tblGrid>
              <w:gridCol w:w="2400"/>
              <w:gridCol w:w="2935"/>
            </w:tblGrid>
            <w:tr w:rsidR="0043633D" w14:paraId="68FAD6F7" w14:textId="77777777">
              <w:tc>
                <w:tcPr>
                  <w:tcW w:w="2400" w:type="dxa"/>
                  <w:tcBorders>
                    <w:left w:val="nil"/>
                  </w:tcBorders>
                </w:tcPr>
                <w:p w14:paraId="583A4550" w14:textId="77777777" w:rsidR="0043633D" w:rsidRPr="00E7780D" w:rsidRDefault="00027141">
                  <w:pPr>
                    <w:pStyle w:val="Heading3"/>
                    <w:spacing w:after="0"/>
                    <w:rPr>
                      <w:b/>
                    </w:rPr>
                  </w:pPr>
                  <w:r w:rsidRPr="00E7780D">
                    <w:rPr>
                      <w:b/>
                      <w:color w:val="00B050"/>
                    </w:rPr>
                    <w:t>Meeting called by</w:t>
                  </w:r>
                </w:p>
              </w:tc>
              <w:sdt>
                <w:sdtPr>
                  <w:id w:val="882985375"/>
                  <w:placeholder>
                    <w:docPart w:val="5065D7C24C197E48AFF8BF5AC1CD3F5E"/>
                  </w:placeholder>
                  <w15:appearance w15:val="hidden"/>
                </w:sdtPr>
                <w:sdtEndPr/>
                <w:sdtContent>
                  <w:tc>
                    <w:tcPr>
                      <w:tcW w:w="2935" w:type="dxa"/>
                      <w:tcBorders>
                        <w:right w:val="nil"/>
                      </w:tcBorders>
                    </w:tcPr>
                    <w:p w14:paraId="4E81EA00" w14:textId="77777777" w:rsidR="0043633D" w:rsidRDefault="00692201" w:rsidP="00692201">
                      <w:pPr>
                        <w:spacing w:after="0"/>
                      </w:pPr>
                      <w:r>
                        <w:t>Luis Jaime Nevarez</w:t>
                      </w:r>
                    </w:p>
                  </w:tc>
                </w:sdtContent>
              </w:sdt>
            </w:tr>
            <w:tr w:rsidR="0043633D" w14:paraId="4EA8219E" w14:textId="77777777">
              <w:tc>
                <w:tcPr>
                  <w:tcW w:w="2400" w:type="dxa"/>
                  <w:tcBorders>
                    <w:left w:val="nil"/>
                  </w:tcBorders>
                </w:tcPr>
                <w:p w14:paraId="7A15C12E" w14:textId="77777777" w:rsidR="0043633D" w:rsidRPr="00E7780D" w:rsidRDefault="00027141">
                  <w:pPr>
                    <w:pStyle w:val="Heading3"/>
                    <w:spacing w:after="0"/>
                    <w:rPr>
                      <w:b/>
                      <w:color w:val="00B050"/>
                    </w:rPr>
                  </w:pPr>
                  <w:r w:rsidRPr="00E7780D">
                    <w:rPr>
                      <w:b/>
                      <w:color w:val="00B050"/>
                    </w:rPr>
                    <w:t>Type of meeting</w:t>
                  </w:r>
                </w:p>
              </w:tc>
              <w:sdt>
                <w:sdtPr>
                  <w:id w:val="-1539655202"/>
                  <w:placeholder>
                    <w:docPart w:val="13DB18A1DB111544823EDC27164CE807"/>
                  </w:placeholder>
                  <w15:appearance w15:val="hidden"/>
                </w:sdtPr>
                <w:sdtEndPr/>
                <w:sdtContent>
                  <w:tc>
                    <w:tcPr>
                      <w:tcW w:w="2935" w:type="dxa"/>
                      <w:tcBorders>
                        <w:right w:val="nil"/>
                      </w:tcBorders>
                    </w:tcPr>
                    <w:p w14:paraId="2FA100CA" w14:textId="77777777" w:rsidR="0043633D" w:rsidRDefault="00692201" w:rsidP="00692201">
                      <w:pPr>
                        <w:spacing w:after="0"/>
                      </w:pPr>
                      <w:r>
                        <w:t>Website Design</w:t>
                      </w:r>
                    </w:p>
                  </w:tc>
                </w:sdtContent>
              </w:sdt>
            </w:tr>
            <w:tr w:rsidR="0043633D" w14:paraId="095F6635" w14:textId="77777777">
              <w:tc>
                <w:tcPr>
                  <w:tcW w:w="2400" w:type="dxa"/>
                  <w:tcBorders>
                    <w:left w:val="nil"/>
                  </w:tcBorders>
                </w:tcPr>
                <w:p w14:paraId="231E9B3E" w14:textId="77777777" w:rsidR="0043633D" w:rsidRPr="00E7780D" w:rsidRDefault="00027141">
                  <w:pPr>
                    <w:pStyle w:val="Heading3"/>
                    <w:spacing w:after="0"/>
                    <w:rPr>
                      <w:b/>
                    </w:rPr>
                  </w:pPr>
                  <w:r w:rsidRPr="00E7780D">
                    <w:rPr>
                      <w:b/>
                      <w:color w:val="00B050"/>
                    </w:rPr>
                    <w:t>Note taker</w:t>
                  </w:r>
                </w:p>
              </w:tc>
              <w:sdt>
                <w:sdtPr>
                  <w:id w:val="-2138095640"/>
                  <w:placeholder>
                    <w:docPart w:val="8DB762626580164B8DE80FA369DFFF9D"/>
                  </w:placeholder>
                  <w15:appearance w15:val="hidden"/>
                </w:sdtPr>
                <w:sdtEndPr/>
                <w:sdtContent>
                  <w:tc>
                    <w:tcPr>
                      <w:tcW w:w="2935" w:type="dxa"/>
                      <w:tcBorders>
                        <w:right w:val="nil"/>
                      </w:tcBorders>
                    </w:tcPr>
                    <w:p w14:paraId="68366220" w14:textId="77777777" w:rsidR="0043633D" w:rsidRDefault="00C76FC8" w:rsidP="00C76FC8">
                      <w:pPr>
                        <w:spacing w:after="0"/>
                      </w:pPr>
                      <w:r>
                        <w:t>TBD</w:t>
                      </w:r>
                    </w:p>
                  </w:tc>
                </w:sdtContent>
              </w:sdt>
            </w:tr>
            <w:tr w:rsidR="0043633D" w14:paraId="7AD169C0" w14:textId="77777777">
              <w:tc>
                <w:tcPr>
                  <w:tcW w:w="2400" w:type="dxa"/>
                  <w:tcBorders>
                    <w:left w:val="nil"/>
                  </w:tcBorders>
                </w:tcPr>
                <w:p w14:paraId="2BE0A70B" w14:textId="77777777" w:rsidR="0043633D" w:rsidRPr="00E7780D" w:rsidRDefault="00027141">
                  <w:pPr>
                    <w:pStyle w:val="Heading3"/>
                    <w:spacing w:after="0"/>
                    <w:rPr>
                      <w:b/>
                    </w:rPr>
                  </w:pPr>
                  <w:r w:rsidRPr="00E7780D">
                    <w:rPr>
                      <w:b/>
                      <w:color w:val="00B050"/>
                    </w:rPr>
                    <w:t>Timekeeper</w:t>
                  </w:r>
                </w:p>
              </w:tc>
              <w:tc>
                <w:tcPr>
                  <w:tcW w:w="2935" w:type="dxa"/>
                  <w:tcBorders>
                    <w:right w:val="nil"/>
                  </w:tcBorders>
                </w:tcPr>
                <w:sdt>
                  <w:sdtPr>
                    <w:id w:val="-90628238"/>
                    <w:placeholder>
                      <w:docPart w:val="F05D4612DE4F0F4F995849B1F47A5A0B"/>
                    </w:placeholder>
                    <w15:appearance w15:val="hidden"/>
                  </w:sdtPr>
                  <w:sdtEndPr/>
                  <w:sdtContent>
                    <w:p w14:paraId="647515C7" w14:textId="77777777" w:rsidR="0043633D" w:rsidRDefault="00C76FC8" w:rsidP="00C76FC8">
                      <w:pPr>
                        <w:spacing w:after="0"/>
                      </w:pPr>
                      <w:r>
                        <w:t>TBD</w:t>
                      </w:r>
                    </w:p>
                  </w:sdtContent>
                </w:sdt>
              </w:tc>
            </w:tr>
          </w:tbl>
          <w:p w14:paraId="4ED2F19F" w14:textId="77777777" w:rsidR="0043633D" w:rsidRDefault="0043633D">
            <w:pPr>
              <w:spacing w:after="0"/>
            </w:pPr>
          </w:p>
        </w:tc>
        <w:tc>
          <w:tcPr>
            <w:tcW w:w="5400" w:type="dxa"/>
            <w:tcBorders>
              <w:left w:val="single" w:sz="8" w:space="0" w:color="A5B592" w:themeColor="accent1"/>
            </w:tcBorders>
          </w:tcPr>
          <w:p w14:paraId="0D8C38CE" w14:textId="072DD0EF" w:rsidR="0043633D" w:rsidRDefault="00692201">
            <w:pPr>
              <w:spacing w:after="0"/>
            </w:pPr>
            <w:r w:rsidRPr="00E7780D">
              <w:rPr>
                <w:b/>
                <w:color w:val="00B050"/>
              </w:rPr>
              <w:t>Attendees</w:t>
            </w:r>
            <w:r>
              <w:t xml:space="preserve">: </w:t>
            </w:r>
            <w:r w:rsidR="00202911">
              <w:t>TBD</w:t>
            </w:r>
            <w:r>
              <w:t xml:space="preserve"> </w:t>
            </w:r>
          </w:p>
          <w:p w14:paraId="576BFAB8" w14:textId="77777777" w:rsidR="0043633D" w:rsidRDefault="00027141">
            <w:pPr>
              <w:spacing w:after="0"/>
            </w:pPr>
            <w:r w:rsidRPr="00E7780D">
              <w:rPr>
                <w:b/>
                <w:color w:val="00B050"/>
              </w:rPr>
              <w:t>Please read</w:t>
            </w:r>
            <w:r w:rsidRPr="00430A30">
              <w:rPr>
                <w:color w:val="00B050"/>
              </w:rPr>
              <w:t xml:space="preserve"> </w:t>
            </w:r>
            <w:sdt>
              <w:sdtPr>
                <w:id w:val="55895789"/>
                <w:placeholder>
                  <w:docPart w:val="3360EB8815966643809623C64879BC7A"/>
                </w:placeholder>
                <w15:appearance w15:val="hidden"/>
              </w:sdtPr>
              <w:sdtEndPr/>
              <w:sdtContent>
                <w:r w:rsidR="00692201">
                  <w:t>:Website brainstorming</w:t>
                </w:r>
              </w:sdtContent>
            </w:sdt>
          </w:p>
          <w:p w14:paraId="647E5469" w14:textId="53A07033" w:rsidR="0043633D" w:rsidRDefault="00027141" w:rsidP="00692201">
            <w:pPr>
              <w:spacing w:after="0"/>
            </w:pPr>
            <w:r w:rsidRPr="00E7780D">
              <w:rPr>
                <w:b/>
                <w:color w:val="00B050"/>
              </w:rPr>
              <w:t>Please bring</w:t>
            </w:r>
            <w:r w:rsidRPr="00430A30">
              <w:rPr>
                <w:color w:val="00B050"/>
              </w:rPr>
              <w:t xml:space="preserve"> </w:t>
            </w:r>
            <w:r w:rsidR="00692201">
              <w:t>: Laptops, Pencil,</w:t>
            </w:r>
            <w:r w:rsidR="00490DF7">
              <w:t xml:space="preserve"> </w:t>
            </w:r>
            <w:r w:rsidR="00692201">
              <w:t>&amp; Paper.</w:t>
            </w:r>
          </w:p>
        </w:tc>
      </w:tr>
    </w:tbl>
    <w:p w14:paraId="0C8FEB92" w14:textId="77777777" w:rsidR="0043633D" w:rsidRPr="00E7780D" w:rsidRDefault="00027141" w:rsidP="00430A30">
      <w:pPr>
        <w:pStyle w:val="Heading2"/>
        <w:jc w:val="center"/>
        <w:rPr>
          <w:b/>
          <w:color w:val="00B050"/>
        </w:rPr>
      </w:pPr>
      <w:r w:rsidRPr="00E7780D">
        <w:rPr>
          <w:b/>
          <w:color w:val="00B050"/>
        </w:rPr>
        <w:t>Agenda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Agenda table"/>
      </w:tblPr>
      <w:tblGrid>
        <w:gridCol w:w="10800"/>
      </w:tblGrid>
      <w:tr w:rsidR="0043633D" w14:paraId="3B6729DB" w14:textId="77777777">
        <w:trPr>
          <w:tblHeader/>
        </w:trPr>
        <w:tc>
          <w:tcPr>
            <w:tcW w:w="10800" w:type="dxa"/>
            <w:tcBorders>
              <w:top w:val="nil"/>
              <w:left w:val="nil"/>
              <w:bottom w:val="nil"/>
              <w:right w:val="nil"/>
            </w:tcBorders>
          </w:tcPr>
          <w:tbl>
            <w:tblPr>
              <w:tblW w:w="5000" w:type="pct"/>
              <w:tblCellMar>
                <w:left w:w="0" w:type="dxa"/>
                <w:right w:w="0" w:type="dxa"/>
              </w:tblCellMar>
              <w:tblLook w:val="04A0" w:firstRow="1" w:lastRow="0" w:firstColumn="1" w:lastColumn="0" w:noHBand="0" w:noVBand="1"/>
              <w:tblDescription w:val="Agenda title"/>
            </w:tblPr>
            <w:tblGrid>
              <w:gridCol w:w="6660"/>
              <w:gridCol w:w="2340"/>
              <w:gridCol w:w="1800"/>
            </w:tblGrid>
            <w:tr w:rsidR="0043633D" w14:paraId="01820422" w14:textId="77777777">
              <w:tc>
                <w:tcPr>
                  <w:tcW w:w="6660" w:type="dxa"/>
                </w:tcPr>
                <w:p w14:paraId="084D07D3" w14:textId="77777777" w:rsidR="0043633D" w:rsidRDefault="00027141">
                  <w:pPr>
                    <w:pStyle w:val="Heading3"/>
                    <w:spacing w:after="0"/>
                  </w:pPr>
                  <w:r>
                    <w:t>Topic</w:t>
                  </w:r>
                </w:p>
              </w:tc>
              <w:tc>
                <w:tcPr>
                  <w:tcW w:w="2340" w:type="dxa"/>
                </w:tcPr>
                <w:p w14:paraId="0E31DD95" w14:textId="77777777" w:rsidR="0043633D" w:rsidRDefault="00027141">
                  <w:pPr>
                    <w:pStyle w:val="Heading3"/>
                    <w:spacing w:after="0"/>
                  </w:pPr>
                  <w:r>
                    <w:t>Presenter</w:t>
                  </w:r>
                </w:p>
              </w:tc>
              <w:tc>
                <w:tcPr>
                  <w:tcW w:w="1800" w:type="dxa"/>
                </w:tcPr>
                <w:p w14:paraId="2A0E4BE3" w14:textId="77777777" w:rsidR="0043633D" w:rsidRDefault="00027141">
                  <w:pPr>
                    <w:pStyle w:val="Heading3"/>
                    <w:spacing w:after="0"/>
                  </w:pPr>
                  <w:r>
                    <w:t>Time allotted</w:t>
                  </w:r>
                </w:p>
              </w:tc>
            </w:tr>
          </w:tbl>
          <w:p w14:paraId="73E53675" w14:textId="77777777" w:rsidR="0043633D" w:rsidRDefault="0043633D">
            <w:pPr>
              <w:pStyle w:val="Heading3"/>
              <w:spacing w:after="0"/>
            </w:pPr>
          </w:p>
        </w:tc>
      </w:tr>
      <w:tr w:rsidR="0043633D" w14:paraId="4C1027F8" w14:textId="77777777">
        <w:tc>
          <w:tcPr>
            <w:tcW w:w="10800" w:type="dxa"/>
            <w:tcBorders>
              <w:top w:val="nil"/>
              <w:left w:val="nil"/>
              <w:bottom w:val="nil"/>
              <w:right w:val="nil"/>
            </w:tcBorders>
          </w:tcPr>
          <w:tbl>
            <w:tblPr>
              <w:tblW w:w="5000" w:type="pct"/>
              <w:tblCellMar>
                <w:left w:w="0" w:type="dxa"/>
                <w:right w:w="0" w:type="dxa"/>
              </w:tblCellMar>
              <w:tblLook w:val="04A0" w:firstRow="1" w:lastRow="0" w:firstColumn="1" w:lastColumn="0" w:noHBand="0" w:noVBand="1"/>
              <w:tblDescription w:val="Agenda items"/>
            </w:tblPr>
            <w:tblGrid>
              <w:gridCol w:w="541"/>
              <w:gridCol w:w="6112"/>
              <w:gridCol w:w="2347"/>
              <w:gridCol w:w="1800"/>
            </w:tblGrid>
            <w:tr w:rsidR="0043633D" w14:paraId="2103EA9F" w14:textId="77777777">
              <w:sdt>
                <w:sdtPr>
                  <w:id w:val="-541747410"/>
                  <w15:appearance w15:val="hidden"/>
                  <w14:checkbox>
                    <w14:checked w14:val="0"/>
                    <w14:checkedState w14:val="00FC" w14:font="Wingdings"/>
                    <w14:uncheckedState w14:val="2610" w14:font="MS Gothic"/>
                  </w14:checkbox>
                </w:sdtPr>
                <w:sdtEndPr/>
                <w:sdtContent>
                  <w:tc>
                    <w:tcPr>
                      <w:tcW w:w="541" w:type="dxa"/>
                    </w:tcPr>
                    <w:p w14:paraId="7FBD859B" w14:textId="77777777" w:rsidR="0043633D" w:rsidRDefault="00692201">
                      <w:pPr>
                        <w:spacing w:after="0"/>
                      </w:pPr>
                      <w:r>
                        <w:rPr>
                          <w:rFonts w:ascii="MS Gothic" w:eastAsia="MS Gothic" w:hAnsi="MS Gothic" w:hint="eastAsia"/>
                        </w:rPr>
                        <w:t>☐</w:t>
                      </w:r>
                    </w:p>
                  </w:tc>
                </w:sdtContent>
              </w:sdt>
              <w:sdt>
                <w:sdtPr>
                  <w:id w:val="2061053076"/>
                  <w:placeholder>
                    <w:docPart w:val="E0960F52D1D1CD459626592005FC3A4E"/>
                  </w:placeholder>
                  <w15:appearance w15:val="hidden"/>
                </w:sdtPr>
                <w:sdtEndPr/>
                <w:sdtContent>
                  <w:tc>
                    <w:tcPr>
                      <w:tcW w:w="6112" w:type="dxa"/>
                    </w:tcPr>
                    <w:p w14:paraId="24BB7D5A" w14:textId="475D9EAE" w:rsidR="0043633D" w:rsidRDefault="00D81EBB" w:rsidP="00500446">
                      <w:pPr>
                        <w:spacing w:after="0"/>
                      </w:pPr>
                      <w:r>
                        <w:t xml:space="preserve">Phase 1: </w:t>
                      </w:r>
                      <w:r w:rsidR="00500446">
                        <w:t>Project Planning</w:t>
                      </w:r>
                    </w:p>
                  </w:tc>
                </w:sdtContent>
              </w:sdt>
              <w:sdt>
                <w:sdtPr>
                  <w:id w:val="416301333"/>
                  <w:placeholder>
                    <w:docPart w:val="21E15A24E9E9A94C93DDEAABEF3A743A"/>
                  </w:placeholder>
                  <w15:appearance w15:val="hidden"/>
                </w:sdtPr>
                <w:sdtEndPr/>
                <w:sdtContent>
                  <w:tc>
                    <w:tcPr>
                      <w:tcW w:w="2347" w:type="dxa"/>
                    </w:tcPr>
                    <w:p w14:paraId="47C4AADB" w14:textId="77777777" w:rsidR="0043633D" w:rsidRDefault="00C76FC8" w:rsidP="00C76FC8">
                      <w:pPr>
                        <w:spacing w:after="0"/>
                      </w:pPr>
                      <w:r>
                        <w:t>TBD</w:t>
                      </w:r>
                    </w:p>
                  </w:tc>
                </w:sdtContent>
              </w:sdt>
              <w:sdt>
                <w:sdtPr>
                  <w:id w:val="478045287"/>
                  <w:placeholder>
                    <w:docPart w:val="CE7E214F5D85294B8DDCCEC8215C0BCB"/>
                  </w:placeholder>
                  <w15:appearance w15:val="hidden"/>
                </w:sdtPr>
                <w:sdtEndPr/>
                <w:sdtContent>
                  <w:tc>
                    <w:tcPr>
                      <w:tcW w:w="1800" w:type="dxa"/>
                    </w:tcPr>
                    <w:p w14:paraId="5EDB6022" w14:textId="77777777" w:rsidR="0043633D" w:rsidRDefault="00692201" w:rsidP="00692201">
                      <w:pPr>
                        <w:spacing w:after="0"/>
                      </w:pPr>
                      <w:r>
                        <w:t>7:00am</w:t>
                      </w:r>
                    </w:p>
                  </w:tc>
                </w:sdtContent>
              </w:sdt>
            </w:tr>
            <w:tr w:rsidR="0043633D" w14:paraId="3CC8BBDE" w14:textId="77777777">
              <w:sdt>
                <w:sdtPr>
                  <w:id w:val="478805058"/>
                  <w15:appearance w15:val="hidden"/>
                  <w14:checkbox>
                    <w14:checked w14:val="0"/>
                    <w14:checkedState w14:val="00FC" w14:font="Wingdings"/>
                    <w14:uncheckedState w14:val="2610" w14:font="MS Gothic"/>
                  </w14:checkbox>
                </w:sdtPr>
                <w:sdtEndPr/>
                <w:sdtContent>
                  <w:tc>
                    <w:tcPr>
                      <w:tcW w:w="541" w:type="dxa"/>
                    </w:tcPr>
                    <w:p w14:paraId="2E4C8950" w14:textId="77777777" w:rsidR="0043633D" w:rsidRDefault="00027141">
                      <w:pPr>
                        <w:spacing w:after="0"/>
                      </w:pPr>
                      <w:r>
                        <w:rPr>
                          <w:rFonts w:ascii="MS Gothic" w:eastAsia="MS Gothic" w:hAnsi="MS Gothic" w:hint="eastAsia"/>
                        </w:rPr>
                        <w:t>☐</w:t>
                      </w:r>
                    </w:p>
                  </w:tc>
                </w:sdtContent>
              </w:sdt>
              <w:sdt>
                <w:sdtPr>
                  <w:id w:val="-227545167"/>
                  <w:placeholder>
                    <w:docPart w:val="E0960F52D1D1CD459626592005FC3A4E"/>
                  </w:placeholder>
                  <w15:appearance w15:val="hidden"/>
                </w:sdtPr>
                <w:sdtEndPr/>
                <w:sdtContent>
                  <w:tc>
                    <w:tcPr>
                      <w:tcW w:w="6112" w:type="dxa"/>
                    </w:tcPr>
                    <w:p w14:paraId="493C9AB4" w14:textId="331820BF" w:rsidR="0043633D" w:rsidRDefault="00D81EBB" w:rsidP="00500446">
                      <w:pPr>
                        <w:spacing w:after="0"/>
                      </w:pPr>
                      <w:r>
                        <w:t xml:space="preserve">Phase 2: </w:t>
                      </w:r>
                      <w:r w:rsidR="00500446">
                        <w:t>System Requirements Analysis</w:t>
                      </w:r>
                    </w:p>
                  </w:tc>
                </w:sdtContent>
              </w:sdt>
              <w:sdt>
                <w:sdtPr>
                  <w:id w:val="-1036039328"/>
                  <w:placeholder>
                    <w:docPart w:val="21E15A24E9E9A94C93DDEAABEF3A743A"/>
                  </w:placeholder>
                  <w15:appearance w15:val="hidden"/>
                </w:sdtPr>
                <w:sdtEndPr/>
                <w:sdtContent>
                  <w:sdt>
                    <w:sdtPr>
                      <w:id w:val="-530489870"/>
                      <w:placeholder>
                        <w:docPart w:val="329F0658A78FD14099D70FE301385724"/>
                      </w:placeholder>
                      <w15:appearance w15:val="hidden"/>
                    </w:sdtPr>
                    <w:sdtEndPr/>
                    <w:sdtContent>
                      <w:tc>
                        <w:tcPr>
                          <w:tcW w:w="2347" w:type="dxa"/>
                        </w:tcPr>
                        <w:p w14:paraId="3507C0A9" w14:textId="77777777" w:rsidR="0043633D" w:rsidRDefault="00C76FC8" w:rsidP="00C76FC8">
                          <w:pPr>
                            <w:spacing w:after="0"/>
                          </w:pPr>
                          <w:r>
                            <w:t>TBD</w:t>
                          </w:r>
                        </w:p>
                      </w:tc>
                    </w:sdtContent>
                  </w:sdt>
                </w:sdtContent>
              </w:sdt>
              <w:sdt>
                <w:sdtPr>
                  <w:id w:val="-179668635"/>
                  <w:placeholder>
                    <w:docPart w:val="CE7E214F5D85294B8DDCCEC8215C0BCB"/>
                  </w:placeholder>
                  <w15:appearance w15:val="hidden"/>
                </w:sdtPr>
                <w:sdtEndPr/>
                <w:sdtContent>
                  <w:tc>
                    <w:tcPr>
                      <w:tcW w:w="1800" w:type="dxa"/>
                    </w:tcPr>
                    <w:p w14:paraId="0576E200" w14:textId="77777777" w:rsidR="0043633D" w:rsidRDefault="00692201" w:rsidP="00692201">
                      <w:pPr>
                        <w:spacing w:after="0"/>
                      </w:pPr>
                      <w:r>
                        <w:t>7:00am</w:t>
                      </w:r>
                    </w:p>
                  </w:tc>
                </w:sdtContent>
              </w:sdt>
            </w:tr>
            <w:tr w:rsidR="0043633D" w14:paraId="23C12FDF" w14:textId="77777777" w:rsidTr="00692201">
              <w:trPr>
                <w:trHeight w:val="414"/>
              </w:trPr>
              <w:sdt>
                <w:sdtPr>
                  <w:id w:val="-474600816"/>
                  <w15:appearance w15:val="hidden"/>
                  <w14:checkbox>
                    <w14:checked w14:val="0"/>
                    <w14:checkedState w14:val="00FC" w14:font="Wingdings"/>
                    <w14:uncheckedState w14:val="2610" w14:font="MS Gothic"/>
                  </w14:checkbox>
                </w:sdtPr>
                <w:sdtEndPr/>
                <w:sdtContent>
                  <w:tc>
                    <w:tcPr>
                      <w:tcW w:w="541" w:type="dxa"/>
                    </w:tcPr>
                    <w:p w14:paraId="7BDC1161" w14:textId="77777777" w:rsidR="0043633D" w:rsidRDefault="00027141">
                      <w:pPr>
                        <w:spacing w:after="0"/>
                      </w:pPr>
                      <w:r>
                        <w:rPr>
                          <w:rFonts w:ascii="MS Gothic" w:eastAsia="MS Gothic" w:hAnsi="MS Gothic" w:hint="eastAsia"/>
                        </w:rPr>
                        <w:t>☐</w:t>
                      </w:r>
                    </w:p>
                  </w:tc>
                </w:sdtContent>
              </w:sdt>
              <w:sdt>
                <w:sdtPr>
                  <w:id w:val="-1352954585"/>
                  <w:placeholder>
                    <w:docPart w:val="E0960F52D1D1CD459626592005FC3A4E"/>
                  </w:placeholder>
                  <w15:appearance w15:val="hidden"/>
                </w:sdtPr>
                <w:sdtEndPr/>
                <w:sdtContent>
                  <w:sdt>
                    <w:sdtPr>
                      <w:id w:val="-578442122"/>
                      <w:placeholder>
                        <w:docPart w:val="637250AF38AB104DB91996D91962E56B"/>
                      </w:placeholder>
                      <w15:appearance w15:val="hidden"/>
                    </w:sdtPr>
                    <w:sdtEndPr/>
                    <w:sdtContent>
                      <w:tc>
                        <w:tcPr>
                          <w:tcW w:w="6112" w:type="dxa"/>
                        </w:tcPr>
                        <w:p w14:paraId="4493BF5B" w14:textId="3FFACDAC" w:rsidR="0043633D" w:rsidRDefault="00D81EBB" w:rsidP="00500446">
                          <w:pPr>
                            <w:spacing w:after="0"/>
                          </w:pPr>
                          <w:r>
                            <w:t xml:space="preserve">Phase 3: </w:t>
                          </w:r>
                          <w:r w:rsidR="00500446">
                            <w:t>System Design</w:t>
                          </w:r>
                        </w:p>
                      </w:tc>
                    </w:sdtContent>
                  </w:sdt>
                </w:sdtContent>
              </w:sdt>
              <w:sdt>
                <w:sdtPr>
                  <w:id w:val="1686715925"/>
                  <w:placeholder>
                    <w:docPart w:val="21E15A24E9E9A94C93DDEAABEF3A743A"/>
                  </w:placeholder>
                  <w15:appearance w15:val="hidden"/>
                </w:sdtPr>
                <w:sdtEndPr/>
                <w:sdtContent>
                  <w:sdt>
                    <w:sdtPr>
                      <w:id w:val="35701457"/>
                      <w:placeholder>
                        <w:docPart w:val="2B54B5B7FB99364293441AD4DAB71745"/>
                      </w:placeholder>
                      <w15:appearance w15:val="hidden"/>
                    </w:sdtPr>
                    <w:sdtEndPr/>
                    <w:sdtContent>
                      <w:tc>
                        <w:tcPr>
                          <w:tcW w:w="2347" w:type="dxa"/>
                        </w:tcPr>
                        <w:p w14:paraId="7320EF7B" w14:textId="77777777" w:rsidR="0043633D" w:rsidRDefault="00C76FC8" w:rsidP="00C76FC8">
                          <w:pPr>
                            <w:spacing w:after="0"/>
                          </w:pPr>
                          <w:r>
                            <w:t>TBD</w:t>
                          </w:r>
                        </w:p>
                      </w:tc>
                    </w:sdtContent>
                  </w:sdt>
                </w:sdtContent>
              </w:sdt>
              <w:sdt>
                <w:sdtPr>
                  <w:id w:val="-727831273"/>
                  <w:placeholder>
                    <w:docPart w:val="CE7E214F5D85294B8DDCCEC8215C0BCB"/>
                  </w:placeholder>
                  <w15:appearance w15:val="hidden"/>
                </w:sdtPr>
                <w:sdtEndPr/>
                <w:sdtContent>
                  <w:sdt>
                    <w:sdtPr>
                      <w:id w:val="142323640"/>
                      <w:placeholder>
                        <w:docPart w:val="636E0250A653DE4A9E79B5118C73535F"/>
                      </w:placeholder>
                      <w15:appearance w15:val="hidden"/>
                    </w:sdtPr>
                    <w:sdtEndPr/>
                    <w:sdtContent>
                      <w:tc>
                        <w:tcPr>
                          <w:tcW w:w="1800" w:type="dxa"/>
                        </w:tcPr>
                        <w:p w14:paraId="51903153" w14:textId="77777777" w:rsidR="0043633D" w:rsidRDefault="00692201">
                          <w:pPr>
                            <w:spacing w:after="0"/>
                          </w:pPr>
                          <w:r>
                            <w:t>7:00am</w:t>
                          </w:r>
                        </w:p>
                      </w:tc>
                    </w:sdtContent>
                  </w:sdt>
                </w:sdtContent>
              </w:sdt>
            </w:tr>
            <w:tr w:rsidR="0043633D" w14:paraId="47438B17" w14:textId="77777777">
              <w:sdt>
                <w:sdtPr>
                  <w:id w:val="518597841"/>
                  <w15:appearance w15:val="hidden"/>
                  <w14:checkbox>
                    <w14:checked w14:val="0"/>
                    <w14:checkedState w14:val="00FC" w14:font="Wingdings"/>
                    <w14:uncheckedState w14:val="2610" w14:font="MS Gothic"/>
                  </w14:checkbox>
                </w:sdtPr>
                <w:sdtEndPr/>
                <w:sdtContent>
                  <w:tc>
                    <w:tcPr>
                      <w:tcW w:w="541" w:type="dxa"/>
                    </w:tcPr>
                    <w:p w14:paraId="45563502" w14:textId="77777777" w:rsidR="0043633D" w:rsidRDefault="00027141">
                      <w:pPr>
                        <w:spacing w:after="0"/>
                      </w:pPr>
                      <w:r>
                        <w:rPr>
                          <w:rFonts w:ascii="MS Gothic" w:eastAsia="MS Gothic" w:hAnsi="MS Gothic" w:hint="eastAsia"/>
                        </w:rPr>
                        <w:t>☐</w:t>
                      </w:r>
                    </w:p>
                  </w:tc>
                </w:sdtContent>
              </w:sdt>
              <w:sdt>
                <w:sdtPr>
                  <w:id w:val="145789670"/>
                  <w:placeholder>
                    <w:docPart w:val="E0960F52D1D1CD459626592005FC3A4E"/>
                  </w:placeholder>
                  <w15:appearance w15:val="hidden"/>
                </w:sdtPr>
                <w:sdtEndPr/>
                <w:sdtContent>
                  <w:tc>
                    <w:tcPr>
                      <w:tcW w:w="6112" w:type="dxa"/>
                    </w:tcPr>
                    <w:p w14:paraId="173C7402" w14:textId="375E9F9C" w:rsidR="0043633D" w:rsidRDefault="00D81EBB" w:rsidP="00500446">
                      <w:pPr>
                        <w:spacing w:after="0"/>
                      </w:pPr>
                      <w:r>
                        <w:t xml:space="preserve">Phase 4: </w:t>
                      </w:r>
                      <w:r w:rsidR="00500446">
                        <w:t>Implementation</w:t>
                      </w:r>
                    </w:p>
                  </w:tc>
                </w:sdtContent>
              </w:sdt>
              <w:sdt>
                <w:sdtPr>
                  <w:id w:val="-589615949"/>
                  <w:placeholder>
                    <w:docPart w:val="21E15A24E9E9A94C93DDEAABEF3A743A"/>
                  </w:placeholder>
                  <w15:appearance w15:val="hidden"/>
                </w:sdtPr>
                <w:sdtEndPr/>
                <w:sdtContent>
                  <w:sdt>
                    <w:sdtPr>
                      <w:id w:val="-689989932"/>
                      <w:placeholder>
                        <w:docPart w:val="AA05B74D40E21349BCBB2C65C54C602E"/>
                      </w:placeholder>
                      <w15:appearance w15:val="hidden"/>
                    </w:sdtPr>
                    <w:sdtEndPr/>
                    <w:sdtContent>
                      <w:tc>
                        <w:tcPr>
                          <w:tcW w:w="2347" w:type="dxa"/>
                        </w:tcPr>
                        <w:p w14:paraId="053B21E2" w14:textId="77777777" w:rsidR="0043633D" w:rsidRDefault="00C76FC8" w:rsidP="00C76FC8">
                          <w:pPr>
                            <w:spacing w:after="0"/>
                          </w:pPr>
                          <w:r>
                            <w:t>TBD</w:t>
                          </w:r>
                        </w:p>
                      </w:tc>
                    </w:sdtContent>
                  </w:sdt>
                </w:sdtContent>
              </w:sdt>
              <w:sdt>
                <w:sdtPr>
                  <w:id w:val="733512956"/>
                  <w:placeholder>
                    <w:docPart w:val="CE7E214F5D85294B8DDCCEC8215C0BCB"/>
                  </w:placeholder>
                  <w15:appearance w15:val="hidden"/>
                </w:sdtPr>
                <w:sdtEndPr/>
                <w:sdtContent>
                  <w:sdt>
                    <w:sdtPr>
                      <w:id w:val="1280608135"/>
                      <w:placeholder>
                        <w:docPart w:val="3CE7D4FBE426874FA3C436B6FE62D405"/>
                      </w:placeholder>
                      <w15:appearance w15:val="hidden"/>
                    </w:sdtPr>
                    <w:sdtEndPr/>
                    <w:sdtContent>
                      <w:tc>
                        <w:tcPr>
                          <w:tcW w:w="1800" w:type="dxa"/>
                        </w:tcPr>
                        <w:p w14:paraId="488F9492" w14:textId="77777777" w:rsidR="0043633D" w:rsidRDefault="00692201">
                          <w:pPr>
                            <w:spacing w:after="0"/>
                          </w:pPr>
                          <w:r>
                            <w:t>7:00am</w:t>
                          </w:r>
                        </w:p>
                      </w:tc>
                    </w:sdtContent>
                  </w:sdt>
                </w:sdtContent>
              </w:sdt>
            </w:tr>
            <w:tr w:rsidR="0043633D" w14:paraId="5F10410E" w14:textId="77777777" w:rsidTr="00500446">
              <w:trPr>
                <w:trHeight w:val="441"/>
              </w:trPr>
              <w:sdt>
                <w:sdtPr>
                  <w:id w:val="-1806315133"/>
                  <w15:appearance w15:val="hidden"/>
                  <w14:checkbox>
                    <w14:checked w14:val="0"/>
                    <w14:checkedState w14:val="00FC" w14:font="Wingdings"/>
                    <w14:uncheckedState w14:val="2610" w14:font="MS Gothic"/>
                  </w14:checkbox>
                </w:sdtPr>
                <w:sdtEndPr/>
                <w:sdtContent>
                  <w:tc>
                    <w:tcPr>
                      <w:tcW w:w="541" w:type="dxa"/>
                    </w:tcPr>
                    <w:p w14:paraId="053BDA55" w14:textId="77777777" w:rsidR="0043633D" w:rsidRDefault="00C76FC8">
                      <w:pPr>
                        <w:spacing w:after="0"/>
                      </w:pPr>
                      <w:r>
                        <w:rPr>
                          <w:rFonts w:ascii="MS Gothic" w:eastAsia="MS Gothic" w:hAnsi="MS Gothic" w:hint="eastAsia"/>
                        </w:rPr>
                        <w:t>☐</w:t>
                      </w:r>
                    </w:p>
                  </w:tc>
                </w:sdtContent>
              </w:sdt>
              <w:sdt>
                <w:sdtPr>
                  <w:id w:val="214328676"/>
                  <w:placeholder>
                    <w:docPart w:val="E0960F52D1D1CD459626592005FC3A4E"/>
                  </w:placeholder>
                  <w15:appearance w15:val="hidden"/>
                </w:sdtPr>
                <w:sdtEndPr/>
                <w:sdtContent>
                  <w:sdt>
                    <w:sdtPr>
                      <w:id w:val="1422908294"/>
                      <w:placeholder>
                        <w:docPart w:val="664C9859D9DD4F4A8522484138CF63B3"/>
                      </w:placeholder>
                      <w15:appearance w15:val="hidden"/>
                    </w:sdtPr>
                    <w:sdtEndPr/>
                    <w:sdtContent>
                      <w:tc>
                        <w:tcPr>
                          <w:tcW w:w="6112" w:type="dxa"/>
                        </w:tcPr>
                        <w:p w14:paraId="6433B4B6" w14:textId="0F664882" w:rsidR="0043633D" w:rsidRDefault="00D81EBB" w:rsidP="00500446">
                          <w:pPr>
                            <w:spacing w:after="0"/>
                          </w:pPr>
                          <w:r>
                            <w:t xml:space="preserve">Phase 5: </w:t>
                          </w:r>
                          <w:r w:rsidR="00500446">
                            <w:t>Testing</w:t>
                          </w:r>
                        </w:p>
                      </w:tc>
                    </w:sdtContent>
                  </w:sdt>
                </w:sdtContent>
              </w:sdt>
              <w:sdt>
                <w:sdtPr>
                  <w:id w:val="308523579"/>
                  <w:placeholder>
                    <w:docPart w:val="21E15A24E9E9A94C93DDEAABEF3A743A"/>
                  </w:placeholder>
                  <w15:appearance w15:val="hidden"/>
                </w:sdtPr>
                <w:sdtEndPr/>
                <w:sdtContent>
                  <w:sdt>
                    <w:sdtPr>
                      <w:id w:val="65234897"/>
                      <w:placeholder>
                        <w:docPart w:val="4248C13E15C72149A8594BD445D79CA7"/>
                      </w:placeholder>
                      <w15:appearance w15:val="hidden"/>
                    </w:sdtPr>
                    <w:sdtEndPr/>
                    <w:sdtContent>
                      <w:tc>
                        <w:tcPr>
                          <w:tcW w:w="2347" w:type="dxa"/>
                        </w:tcPr>
                        <w:p w14:paraId="2EA88F0C" w14:textId="77777777" w:rsidR="0043633D" w:rsidRDefault="00C76FC8" w:rsidP="00C76FC8">
                          <w:pPr>
                            <w:spacing w:after="0"/>
                          </w:pPr>
                          <w:r>
                            <w:t>TBD</w:t>
                          </w:r>
                        </w:p>
                      </w:tc>
                    </w:sdtContent>
                  </w:sdt>
                </w:sdtContent>
              </w:sdt>
              <w:sdt>
                <w:sdtPr>
                  <w:id w:val="-720978084"/>
                  <w:placeholder>
                    <w:docPart w:val="CE7E214F5D85294B8DDCCEC8215C0BCB"/>
                  </w:placeholder>
                  <w15:appearance w15:val="hidden"/>
                </w:sdtPr>
                <w:sdtEndPr/>
                <w:sdtContent>
                  <w:sdt>
                    <w:sdtPr>
                      <w:id w:val="-1287115654"/>
                      <w:placeholder>
                        <w:docPart w:val="62C662C4B9A6B24AA06343616A1763A4"/>
                      </w:placeholder>
                      <w15:appearance w15:val="hidden"/>
                    </w:sdtPr>
                    <w:sdtEndPr/>
                    <w:sdtContent>
                      <w:tc>
                        <w:tcPr>
                          <w:tcW w:w="1800" w:type="dxa"/>
                        </w:tcPr>
                        <w:p w14:paraId="13848C8A" w14:textId="77777777" w:rsidR="0043633D" w:rsidRDefault="00692201">
                          <w:pPr>
                            <w:spacing w:after="0"/>
                          </w:pPr>
                          <w:r>
                            <w:t>7:00am</w:t>
                          </w:r>
                        </w:p>
                      </w:tc>
                    </w:sdtContent>
                  </w:sdt>
                </w:sdtContent>
              </w:sdt>
            </w:tr>
            <w:tr w:rsidR="00692201" w14:paraId="4B0B941F" w14:textId="77777777">
              <w:sdt>
                <w:sdtPr>
                  <w:id w:val="116731800"/>
                  <w15:appearance w15:val="hidden"/>
                  <w14:checkbox>
                    <w14:checked w14:val="0"/>
                    <w14:checkedState w14:val="00FC" w14:font="Wingdings"/>
                    <w14:uncheckedState w14:val="2610" w14:font="MS Gothic"/>
                  </w14:checkbox>
                </w:sdtPr>
                <w:sdtEndPr/>
                <w:sdtContent>
                  <w:tc>
                    <w:tcPr>
                      <w:tcW w:w="541" w:type="dxa"/>
                    </w:tcPr>
                    <w:p w14:paraId="0D9C9566" w14:textId="77777777" w:rsidR="00692201" w:rsidRDefault="00C76FC8">
                      <w:pPr>
                        <w:spacing w:after="0"/>
                      </w:pPr>
                      <w:r>
                        <w:rPr>
                          <w:rFonts w:ascii="MS Gothic" w:eastAsia="MS Gothic" w:hAnsi="MS Gothic" w:hint="eastAsia"/>
                        </w:rPr>
                        <w:t>☐</w:t>
                      </w:r>
                    </w:p>
                  </w:tc>
                </w:sdtContent>
              </w:sdt>
              <w:sdt>
                <w:sdtPr>
                  <w:id w:val="-255753734"/>
                  <w:placeholder>
                    <w:docPart w:val="072AA51B82362646BBA5F973FA4C25DB"/>
                  </w:placeholder>
                  <w15:appearance w15:val="hidden"/>
                </w:sdtPr>
                <w:sdtEndPr/>
                <w:sdtContent>
                  <w:tc>
                    <w:tcPr>
                      <w:tcW w:w="6112" w:type="dxa"/>
                    </w:tcPr>
                    <w:p w14:paraId="4B1C1F54" w14:textId="465FE943" w:rsidR="00692201" w:rsidRDefault="00D81EBB" w:rsidP="00500446">
                      <w:pPr>
                        <w:spacing w:after="0"/>
                      </w:pPr>
                      <w:r>
                        <w:t xml:space="preserve">Phase 6: </w:t>
                      </w:r>
                      <w:r w:rsidR="00500446">
                        <w:t>Acceptance</w:t>
                      </w:r>
                    </w:p>
                  </w:tc>
                </w:sdtContent>
              </w:sdt>
              <w:sdt>
                <w:sdtPr>
                  <w:id w:val="548571683"/>
                  <w:placeholder>
                    <w:docPart w:val="9D9841D66117CD4D954FC1E9D723A569"/>
                  </w:placeholder>
                  <w15:appearance w15:val="hidden"/>
                </w:sdtPr>
                <w:sdtEndPr/>
                <w:sdtContent>
                  <w:sdt>
                    <w:sdtPr>
                      <w:id w:val="-544062651"/>
                      <w:placeholder>
                        <w:docPart w:val="DC69174E61A7FD4D88CC5F0DD24858A2"/>
                      </w:placeholder>
                      <w15:appearance w15:val="hidden"/>
                    </w:sdtPr>
                    <w:sdtEndPr/>
                    <w:sdtContent>
                      <w:tc>
                        <w:tcPr>
                          <w:tcW w:w="2347" w:type="dxa"/>
                        </w:tcPr>
                        <w:p w14:paraId="10EAB8FA" w14:textId="77777777" w:rsidR="00692201" w:rsidRDefault="00C76FC8" w:rsidP="00C76FC8">
                          <w:pPr>
                            <w:spacing w:after="0"/>
                          </w:pPr>
                          <w:r>
                            <w:t>TBD</w:t>
                          </w:r>
                        </w:p>
                      </w:tc>
                    </w:sdtContent>
                  </w:sdt>
                </w:sdtContent>
              </w:sdt>
              <w:sdt>
                <w:sdtPr>
                  <w:id w:val="-881165098"/>
                  <w15:appearance w15:val="hidden"/>
                </w:sdtPr>
                <w:sdtEndPr/>
                <w:sdtContent>
                  <w:sdt>
                    <w:sdtPr>
                      <w:id w:val="-576897219"/>
                      <w15:appearance w15:val="hidden"/>
                    </w:sdtPr>
                    <w:sdtEndPr/>
                    <w:sdtContent>
                      <w:tc>
                        <w:tcPr>
                          <w:tcW w:w="1800" w:type="dxa"/>
                        </w:tcPr>
                        <w:p w14:paraId="17C71209" w14:textId="77777777" w:rsidR="00692201" w:rsidRDefault="00692201">
                          <w:pPr>
                            <w:spacing w:after="0"/>
                          </w:pPr>
                          <w:r>
                            <w:t>7:00am</w:t>
                          </w:r>
                        </w:p>
                      </w:tc>
                    </w:sdtContent>
                  </w:sdt>
                </w:sdtContent>
              </w:sdt>
            </w:tr>
            <w:tr w:rsidR="00692201" w14:paraId="68A481F9" w14:textId="77777777" w:rsidTr="00500446">
              <w:trPr>
                <w:trHeight w:val="378"/>
              </w:trPr>
              <w:sdt>
                <w:sdtPr>
                  <w:id w:val="1725941399"/>
                  <w15:appearance w15:val="hidden"/>
                  <w14:checkbox>
                    <w14:checked w14:val="0"/>
                    <w14:checkedState w14:val="00FC" w14:font="Wingdings"/>
                    <w14:uncheckedState w14:val="2610" w14:font="MS Gothic"/>
                  </w14:checkbox>
                </w:sdtPr>
                <w:sdtEndPr/>
                <w:sdtContent>
                  <w:tc>
                    <w:tcPr>
                      <w:tcW w:w="541" w:type="dxa"/>
                    </w:tcPr>
                    <w:p w14:paraId="163E5396" w14:textId="77777777" w:rsidR="00692201" w:rsidRDefault="00692201">
                      <w:pPr>
                        <w:spacing w:after="0"/>
                        <w:rPr>
                          <w:rFonts w:ascii="MS Gothic" w:eastAsia="MS Gothic" w:hAnsi="MS Gothic"/>
                        </w:rPr>
                      </w:pPr>
                      <w:r>
                        <w:rPr>
                          <w:rFonts w:ascii="MS Gothic" w:eastAsia="MS Gothic" w:hAnsi="MS Gothic" w:hint="eastAsia"/>
                        </w:rPr>
                        <w:t>☐</w:t>
                      </w:r>
                    </w:p>
                  </w:tc>
                </w:sdtContent>
              </w:sdt>
              <w:sdt>
                <w:sdtPr>
                  <w:id w:val="-2096858246"/>
                  <w15:appearance w15:val="hidden"/>
                </w:sdtPr>
                <w:sdtEndPr/>
                <w:sdtContent>
                  <w:tc>
                    <w:tcPr>
                      <w:tcW w:w="6112" w:type="dxa"/>
                    </w:tcPr>
                    <w:p w14:paraId="701971AA" w14:textId="39930EC7" w:rsidR="00692201" w:rsidRDefault="00D81EBB" w:rsidP="00500446">
                      <w:pPr>
                        <w:spacing w:after="0"/>
                      </w:pPr>
                      <w:r>
                        <w:t xml:space="preserve">Phase 7: </w:t>
                      </w:r>
                      <w:r w:rsidR="00500446">
                        <w:t>Maintenance</w:t>
                      </w:r>
                    </w:p>
                  </w:tc>
                </w:sdtContent>
              </w:sdt>
              <w:sdt>
                <w:sdtPr>
                  <w:id w:val="1190026700"/>
                  <w:placeholder>
                    <w:docPart w:val="9D9841D66117CD4D954FC1E9D723A569"/>
                  </w:placeholder>
                  <w15:appearance w15:val="hidden"/>
                </w:sdtPr>
                <w:sdtEndPr/>
                <w:sdtContent>
                  <w:sdt>
                    <w:sdtPr>
                      <w:id w:val="-1517533668"/>
                      <w15:appearance w15:val="hidden"/>
                    </w:sdtPr>
                    <w:sdtEndPr/>
                    <w:sdtContent>
                      <w:tc>
                        <w:tcPr>
                          <w:tcW w:w="2347" w:type="dxa"/>
                        </w:tcPr>
                        <w:p w14:paraId="1B2A6E3D" w14:textId="77777777" w:rsidR="00692201" w:rsidRDefault="00C76FC8" w:rsidP="00C76FC8">
                          <w:pPr>
                            <w:spacing w:after="0"/>
                          </w:pPr>
                          <w:r>
                            <w:t>TBD</w:t>
                          </w:r>
                        </w:p>
                      </w:tc>
                    </w:sdtContent>
                  </w:sdt>
                </w:sdtContent>
              </w:sdt>
              <w:sdt>
                <w:sdtPr>
                  <w:id w:val="-1349722131"/>
                  <w15:appearance w15:val="hidden"/>
                </w:sdtPr>
                <w:sdtEndPr/>
                <w:sdtContent>
                  <w:sdt>
                    <w:sdtPr>
                      <w:id w:val="387466411"/>
                      <w15:appearance w15:val="hidden"/>
                    </w:sdtPr>
                    <w:sdtEndPr/>
                    <w:sdtContent>
                      <w:tc>
                        <w:tcPr>
                          <w:tcW w:w="1800" w:type="dxa"/>
                        </w:tcPr>
                        <w:p w14:paraId="45D3C7CB" w14:textId="77777777" w:rsidR="00692201" w:rsidRDefault="00692201">
                          <w:pPr>
                            <w:spacing w:after="0"/>
                          </w:pPr>
                          <w:r>
                            <w:t>7:00am</w:t>
                          </w:r>
                        </w:p>
                      </w:tc>
                    </w:sdtContent>
                  </w:sdt>
                </w:sdtContent>
              </w:sdt>
            </w:tr>
          </w:tbl>
          <w:p w14:paraId="0A1B1563" w14:textId="77777777" w:rsidR="0043633D" w:rsidRDefault="0043633D">
            <w:pPr>
              <w:spacing w:after="0"/>
            </w:pPr>
          </w:p>
        </w:tc>
      </w:tr>
    </w:tbl>
    <w:p w14:paraId="22DA26FE" w14:textId="77777777" w:rsidR="0043633D" w:rsidRPr="00430A30" w:rsidRDefault="00027141" w:rsidP="00430A30">
      <w:pPr>
        <w:pStyle w:val="Heading2"/>
        <w:jc w:val="center"/>
        <w:rPr>
          <w:b/>
          <w:color w:val="00B050"/>
        </w:rPr>
      </w:pPr>
      <w:r w:rsidRPr="00430A30">
        <w:rPr>
          <w:b/>
          <w:color w:val="00B050"/>
        </w:rPr>
        <w:t>Other Information</w:t>
      </w:r>
    </w:p>
    <w:p w14:paraId="2616A635" w14:textId="34AC4F16" w:rsidR="0043633D" w:rsidRDefault="00027141">
      <w:r w:rsidRPr="00E7780D">
        <w:rPr>
          <w:b/>
          <w:color w:val="00B050"/>
        </w:rPr>
        <w:t>Observers</w:t>
      </w:r>
      <w:r>
        <w:t xml:space="preserve"> </w:t>
      </w:r>
      <w:sdt>
        <w:sdtPr>
          <w:id w:val="-984927467"/>
          <w15:appearance w15:val="hidden"/>
        </w:sdtPr>
        <w:sdtEndPr/>
        <w:sdtContent>
          <w:r w:rsidR="00692201">
            <w:t xml:space="preserve">: </w:t>
          </w:r>
          <w:r w:rsidR="00614C0F">
            <w:t>Clients</w:t>
          </w:r>
        </w:sdtContent>
      </w:sdt>
    </w:p>
    <w:p w14:paraId="4DF3011E" w14:textId="1EBDE676" w:rsidR="0043633D" w:rsidRDefault="00027141">
      <w:r w:rsidRPr="00E7780D">
        <w:rPr>
          <w:b/>
          <w:color w:val="00B050"/>
        </w:rPr>
        <w:t>Resources</w:t>
      </w:r>
      <w:r>
        <w:t xml:space="preserve"> </w:t>
      </w:r>
      <w:sdt>
        <w:sdtPr>
          <w:id w:val="-329751391"/>
          <w15:appearance w15:val="hidden"/>
        </w:sdtPr>
        <w:sdtEndPr/>
        <w:sdtContent>
          <w:r w:rsidR="00692201">
            <w:t>:</w:t>
          </w:r>
          <w:r w:rsidR="00D70B0D">
            <w:t xml:space="preserve"> </w:t>
          </w:r>
          <w:r w:rsidR="00692201">
            <w:t>Internet</w:t>
          </w:r>
        </w:sdtContent>
      </w:sdt>
    </w:p>
    <w:p w14:paraId="7E7EA8C5" w14:textId="77777777" w:rsidR="00C76FC8" w:rsidRDefault="00027141">
      <w:r w:rsidRPr="00E7780D">
        <w:rPr>
          <w:b/>
          <w:color w:val="00B050"/>
        </w:rPr>
        <w:t>Special notes</w:t>
      </w:r>
      <w:r w:rsidRPr="00E7780D">
        <w:rPr>
          <w:color w:val="00B050"/>
        </w:rPr>
        <w:t xml:space="preserve"> </w:t>
      </w:r>
      <w:sdt>
        <w:sdtPr>
          <w:id w:val="-1074665517"/>
          <w15:appearance w15:val="hidden"/>
        </w:sdtPr>
        <w:sdtEndPr/>
        <w:sdtContent>
          <w:r w:rsidR="00C76FC8">
            <w:t>:  Ask good Questions</w:t>
          </w:r>
        </w:sdtContent>
      </w:sdt>
    </w:p>
    <w:p w14:paraId="5C1D9BB4" w14:textId="77777777" w:rsidR="0043633D" w:rsidRDefault="00C76FC8">
      <w:r>
        <w:t>In most client meeting, you want to gather information from the client, even if that information is feedback on your ideas or proposals. By asking good questions you’ll be able to get to the root of what they want, and what they really think. In some cases, the clients themselves might not know what they want, and only through asking questions to them will you be able to lead them to a conclusion.</w:t>
      </w:r>
      <w:bookmarkStart w:id="0" w:name="_GoBack"/>
      <w:bookmarkEnd w:id="0"/>
    </w:p>
    <w:sectPr w:rsidR="0043633D">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B8D5E" w14:textId="77777777" w:rsidR="005459E0" w:rsidRDefault="005459E0">
      <w:r>
        <w:separator/>
      </w:r>
    </w:p>
  </w:endnote>
  <w:endnote w:type="continuationSeparator" w:id="0">
    <w:p w14:paraId="5B33C13C" w14:textId="77777777" w:rsidR="005459E0" w:rsidRDefault="00545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auto"/>
    <w:pitch w:val="variable"/>
    <w:sig w:usb0="E0000287" w:usb1="40000013"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B8F2FC" w14:textId="77777777" w:rsidR="00E877FB" w:rsidRDefault="00E877F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E1C1B2A" w14:textId="77777777" w:rsidR="0043633D" w:rsidRDefault="00027141">
    <w:pPr>
      <w:pStyle w:val="Footer"/>
    </w:pPr>
    <w:r>
      <w:t xml:space="preserve">Page </w:t>
    </w:r>
    <w:r>
      <w:fldChar w:fldCharType="begin"/>
    </w:r>
    <w:r>
      <w:instrText xml:space="preserve"> PAGE   \* MERGEFORMAT </w:instrText>
    </w:r>
    <w:r>
      <w:fldChar w:fldCharType="separate"/>
    </w:r>
    <w:r>
      <w:rPr>
        <w:noProof/>
      </w:rPr>
      <w:t>2</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DFD903" w14:textId="77777777" w:rsidR="00E877FB" w:rsidRDefault="00E877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911A6" w14:textId="77777777" w:rsidR="005459E0" w:rsidRDefault="005459E0">
      <w:r>
        <w:separator/>
      </w:r>
    </w:p>
  </w:footnote>
  <w:footnote w:type="continuationSeparator" w:id="0">
    <w:p w14:paraId="0C1E58AC" w14:textId="77777777" w:rsidR="005459E0" w:rsidRDefault="005459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D13250" w14:textId="59B741E6" w:rsidR="00E877FB" w:rsidRDefault="00E877FB">
    <w:pPr>
      <w:pStyle w:val="Header"/>
    </w:pPr>
    <w:r>
      <w:rPr>
        <w:noProof/>
        <w:lang w:eastAsia="en-US"/>
      </w:rPr>
      <w:pict w14:anchorId="66680C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39.6pt;height:263.5pt;z-index:-251657216;mso-wrap-edited:f;mso-position-horizontal:center;mso-position-horizontal-relative:margin;mso-position-vertical:center;mso-position-vertical-relative:margin" wrapcoords="-30 0 -30 21538 21600 21538 21600 0 -30 0">
          <v:imagedata r:id="rId1" o:title="/Users/CustomSiteGeeksLLC/Desktop/Logo.jpg" gain="19661f" blacklevel="22938f"/>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EDE72B2" w14:textId="049532DE" w:rsidR="00E877FB" w:rsidRDefault="00E877FB">
    <w:pPr>
      <w:pStyle w:val="Header"/>
    </w:pPr>
    <w:r>
      <w:rPr>
        <w:noProof/>
        <w:lang w:eastAsia="en-US"/>
      </w:rPr>
      <w:pict w14:anchorId="6ACD1B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539.6pt;height:263.5pt;z-index:-251658240;mso-wrap-edited:f;mso-position-horizontal:center;mso-position-horizontal-relative:margin;mso-position-vertical:center;mso-position-vertical-relative:margin" wrapcoords="-30 0 -30 21538 21600 21538 21600 0 -30 0">
          <v:imagedata r:id="rId1" o:title="/Users/CustomSiteGeeksLLC/Desktop/Logo.jpg" gain="19661f" blacklevel="22938f"/>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53EC983" w14:textId="40C63599" w:rsidR="00E877FB" w:rsidRDefault="00E877FB">
    <w:pPr>
      <w:pStyle w:val="Header"/>
    </w:pPr>
    <w:r>
      <w:rPr>
        <w:noProof/>
        <w:lang w:eastAsia="en-US"/>
      </w:rPr>
      <w:pict w14:anchorId="0F030E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left:0;text-align:left;margin-left:0;margin-top:0;width:539.6pt;height:263.5pt;z-index:-251656192;mso-wrap-edited:f;mso-position-horizontal:center;mso-position-horizontal-relative:margin;mso-position-vertical:center;mso-position-vertical-relative:margin" wrapcoords="-30 0 -30 21538 21600 21538 21600 0 -30 0">
          <v:imagedata r:id="rId1" o:title="/Users/CustomSiteGeeksLLC/Desktop/Logo.jpg"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201"/>
    <w:rsid w:val="00027141"/>
    <w:rsid w:val="00202911"/>
    <w:rsid w:val="002A0EBF"/>
    <w:rsid w:val="00430A30"/>
    <w:rsid w:val="0043633D"/>
    <w:rsid w:val="00490DF7"/>
    <w:rsid w:val="00500446"/>
    <w:rsid w:val="005459E0"/>
    <w:rsid w:val="00577DBC"/>
    <w:rsid w:val="00614C0F"/>
    <w:rsid w:val="00692201"/>
    <w:rsid w:val="009A70B9"/>
    <w:rsid w:val="00C76FC8"/>
    <w:rsid w:val="00D70B0D"/>
    <w:rsid w:val="00D81EBB"/>
    <w:rsid w:val="00E7780D"/>
    <w:rsid w:val="00E877FB"/>
    <w:rsid w:val="00F67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38BBD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40" w:line="240" w:lineRule="auto"/>
      <w:ind w:left="72"/>
    </w:pPr>
    <w:rPr>
      <w:sz w:val="21"/>
      <w:szCs w:val="21"/>
    </w:rPr>
  </w:style>
  <w:style w:type="paragraph" w:styleId="Heading1">
    <w:name w:val="heading 1"/>
    <w:basedOn w:val="Normal"/>
    <w:next w:val="Normal"/>
    <w:unhideWhenUsed/>
    <w:qFormat/>
    <w:pPr>
      <w:spacing w:before="0" w:after="360"/>
      <w:outlineLvl w:val="0"/>
    </w:pPr>
    <w:rPr>
      <w:rFonts w:asciiTheme="majorHAnsi" w:eastAsiaTheme="majorEastAsia" w:hAnsiTheme="majorHAnsi" w:cstheme="majorBidi"/>
      <w:color w:val="F3A447" w:themeColor="accent2"/>
      <w:sz w:val="72"/>
      <w:szCs w:val="72"/>
    </w:rPr>
  </w:style>
  <w:style w:type="paragraph" w:styleId="Heading2">
    <w:name w:val="heading 2"/>
    <w:basedOn w:val="Normal"/>
    <w:next w:val="Normal"/>
    <w:unhideWhenUsed/>
    <w:qFormat/>
    <w:pPr>
      <w:pBdr>
        <w:top w:val="single" w:sz="4" w:space="1" w:color="E7BC29" w:themeColor="accent3"/>
        <w:bottom w:val="single" w:sz="12" w:space="1" w:color="E7BC29" w:themeColor="accent3"/>
      </w:pBdr>
      <w:spacing w:before="480" w:after="240"/>
      <w:ind w:left="0"/>
      <w:outlineLvl w:val="1"/>
    </w:pPr>
    <w:rPr>
      <w:rFonts w:asciiTheme="majorHAnsi" w:eastAsiaTheme="majorEastAsia" w:hAnsiTheme="majorHAnsi" w:cstheme="majorBidi"/>
      <w:color w:val="E7BC29" w:themeColor="accent3"/>
      <w:sz w:val="24"/>
      <w:szCs w:val="24"/>
    </w:rPr>
  </w:style>
  <w:style w:type="paragraph" w:styleId="Heading3">
    <w:name w:val="heading 3"/>
    <w:basedOn w:val="Normal"/>
    <w:next w:val="Normal"/>
    <w:unhideWhenUsed/>
    <w:qFormat/>
    <w:pPr>
      <w:outlineLvl w:val="2"/>
    </w:pPr>
    <w:rPr>
      <w:rFonts w:asciiTheme="majorHAnsi" w:eastAsiaTheme="majorEastAsia" w:hAnsiTheme="majorHAnsi" w:cstheme="majorBidi"/>
      <w:color w:val="A5B59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Pr>
      <w:color w:val="808080"/>
    </w:rPr>
  </w:style>
  <w:style w:type="character" w:styleId="IntenseEmphasis">
    <w:name w:val="Intense Emphasis"/>
    <w:basedOn w:val="DefaultParagraphFont"/>
    <w:unhideWhenUsed/>
    <w:qFormat/>
    <w:rPr>
      <w:i/>
      <w:iCs/>
      <w:color w:val="F3A447" w:themeColor="accent2"/>
    </w:rPr>
  </w:style>
  <w:style w:type="paragraph" w:styleId="Footer">
    <w:name w:val="footer"/>
    <w:basedOn w:val="Normal"/>
    <w:link w:val="FooterChar"/>
    <w:uiPriority w:val="1"/>
    <w:unhideWhenUsed/>
    <w:pPr>
      <w:jc w:val="right"/>
    </w:pPr>
    <w:rPr>
      <w:color w:val="F3A447" w:themeColor="accent2"/>
    </w:rPr>
  </w:style>
  <w:style w:type="character" w:customStyle="1" w:styleId="FooterChar">
    <w:name w:val="Footer Char"/>
    <w:basedOn w:val="DefaultParagraphFont"/>
    <w:link w:val="Footer"/>
    <w:uiPriority w:val="1"/>
    <w:rPr>
      <w:color w:val="F3A447" w:themeColor="accent2"/>
      <w:sz w:val="21"/>
      <w:szCs w:val="21"/>
    </w:rPr>
  </w:style>
  <w:style w:type="paragraph" w:styleId="Header">
    <w:name w:val="header"/>
    <w:basedOn w:val="Normal"/>
    <w:link w:val="HeaderChar"/>
    <w:uiPriority w:val="99"/>
    <w:unhideWhenUsed/>
    <w:rsid w:val="00E877FB"/>
    <w:pPr>
      <w:tabs>
        <w:tab w:val="center" w:pos="4680"/>
        <w:tab w:val="right" w:pos="9360"/>
      </w:tabs>
      <w:spacing w:before="0" w:after="0"/>
    </w:pPr>
  </w:style>
  <w:style w:type="character" w:customStyle="1" w:styleId="HeaderChar">
    <w:name w:val="Header Char"/>
    <w:basedOn w:val="DefaultParagraphFont"/>
    <w:link w:val="Header"/>
    <w:uiPriority w:val="99"/>
    <w:rsid w:val="00E877FB"/>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2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uisnevarez/Library/Containers/com.microsoft.Word/Data/Library/Caches/1033/TM03463072/Team%20meeting%20agenda%20(inform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3702581D2F974FB5BE2DE598AB0506"/>
        <w:category>
          <w:name w:val="General"/>
          <w:gallery w:val="placeholder"/>
        </w:category>
        <w:types>
          <w:type w:val="bbPlcHdr"/>
        </w:types>
        <w:behaviors>
          <w:behavior w:val="content"/>
        </w:behaviors>
        <w:guid w:val="{41E1A136-8212-1F43-9F2E-0FFD32AE5C42}"/>
      </w:docPartPr>
      <w:docPartBody>
        <w:p w:rsidR="004728CC" w:rsidRDefault="00CF7016">
          <w:pPr>
            <w:pStyle w:val="E43702581D2F974FB5BE2DE598AB0506"/>
          </w:pPr>
          <w:r>
            <w:t>Team Meeting</w:t>
          </w:r>
        </w:p>
      </w:docPartBody>
    </w:docPart>
    <w:docPart>
      <w:docPartPr>
        <w:name w:val="E5F9A9CC96FD4A409E8711DA35E602BA"/>
        <w:category>
          <w:name w:val="General"/>
          <w:gallery w:val="placeholder"/>
        </w:category>
        <w:types>
          <w:type w:val="bbPlcHdr"/>
        </w:types>
        <w:behaviors>
          <w:behavior w:val="content"/>
        </w:behaviors>
        <w:guid w:val="{95509B25-7034-164C-B582-B0FAD9E565ED}"/>
      </w:docPartPr>
      <w:docPartBody>
        <w:p w:rsidR="004728CC" w:rsidRDefault="00CF7016">
          <w:pPr>
            <w:pStyle w:val="E5F9A9CC96FD4A409E8711DA35E602BA"/>
          </w:pPr>
          <w:r>
            <w:t>[Date | time]</w:t>
          </w:r>
        </w:p>
      </w:docPartBody>
    </w:docPart>
    <w:docPart>
      <w:docPartPr>
        <w:name w:val="85A388BF9CE63043BA1B98C8308326DB"/>
        <w:category>
          <w:name w:val="General"/>
          <w:gallery w:val="placeholder"/>
        </w:category>
        <w:types>
          <w:type w:val="bbPlcHdr"/>
        </w:types>
        <w:behaviors>
          <w:behavior w:val="content"/>
        </w:behaviors>
        <w:guid w:val="{193AD79F-2EDD-5143-9665-5FD0704ECF77}"/>
      </w:docPartPr>
      <w:docPartBody>
        <w:p w:rsidR="004728CC" w:rsidRDefault="00CF7016">
          <w:pPr>
            <w:pStyle w:val="85A388BF9CE63043BA1B98C8308326DB"/>
          </w:pPr>
          <w:r>
            <w:t>[Location]</w:t>
          </w:r>
        </w:p>
      </w:docPartBody>
    </w:docPart>
    <w:docPart>
      <w:docPartPr>
        <w:name w:val="5065D7C24C197E48AFF8BF5AC1CD3F5E"/>
        <w:category>
          <w:name w:val="General"/>
          <w:gallery w:val="placeholder"/>
        </w:category>
        <w:types>
          <w:type w:val="bbPlcHdr"/>
        </w:types>
        <w:behaviors>
          <w:behavior w:val="content"/>
        </w:behaviors>
        <w:guid w:val="{2070602E-082E-C94A-8DF6-6BCB37974D35}"/>
      </w:docPartPr>
      <w:docPartBody>
        <w:p w:rsidR="004728CC" w:rsidRDefault="00CF7016">
          <w:pPr>
            <w:pStyle w:val="5065D7C24C197E48AFF8BF5AC1CD3F5E"/>
          </w:pPr>
          <w:r>
            <w:t>[Meeting called by]</w:t>
          </w:r>
        </w:p>
      </w:docPartBody>
    </w:docPart>
    <w:docPart>
      <w:docPartPr>
        <w:name w:val="13DB18A1DB111544823EDC27164CE807"/>
        <w:category>
          <w:name w:val="General"/>
          <w:gallery w:val="placeholder"/>
        </w:category>
        <w:types>
          <w:type w:val="bbPlcHdr"/>
        </w:types>
        <w:behaviors>
          <w:behavior w:val="content"/>
        </w:behaviors>
        <w:guid w:val="{0CD37F9A-6581-D04C-9197-C4642F5EBC62}"/>
      </w:docPartPr>
      <w:docPartBody>
        <w:p w:rsidR="004728CC" w:rsidRDefault="00CF7016">
          <w:pPr>
            <w:pStyle w:val="13DB18A1DB111544823EDC27164CE807"/>
          </w:pPr>
          <w:r>
            <w:t>[Type of meeting]</w:t>
          </w:r>
        </w:p>
      </w:docPartBody>
    </w:docPart>
    <w:docPart>
      <w:docPartPr>
        <w:name w:val="8DB762626580164B8DE80FA369DFFF9D"/>
        <w:category>
          <w:name w:val="General"/>
          <w:gallery w:val="placeholder"/>
        </w:category>
        <w:types>
          <w:type w:val="bbPlcHdr"/>
        </w:types>
        <w:behaviors>
          <w:behavior w:val="content"/>
        </w:behaviors>
        <w:guid w:val="{D417707F-4A1C-8042-9E6A-836793F5F957}"/>
      </w:docPartPr>
      <w:docPartBody>
        <w:p w:rsidR="004728CC" w:rsidRDefault="00CF7016">
          <w:pPr>
            <w:pStyle w:val="8DB762626580164B8DE80FA369DFFF9D"/>
          </w:pPr>
          <w:r>
            <w:t>[Note taker]</w:t>
          </w:r>
        </w:p>
      </w:docPartBody>
    </w:docPart>
    <w:docPart>
      <w:docPartPr>
        <w:name w:val="F05D4612DE4F0F4F995849B1F47A5A0B"/>
        <w:category>
          <w:name w:val="General"/>
          <w:gallery w:val="placeholder"/>
        </w:category>
        <w:types>
          <w:type w:val="bbPlcHdr"/>
        </w:types>
        <w:behaviors>
          <w:behavior w:val="content"/>
        </w:behaviors>
        <w:guid w:val="{A683A1D1-F45C-134E-828F-AEF0514828F8}"/>
      </w:docPartPr>
      <w:docPartBody>
        <w:p w:rsidR="004728CC" w:rsidRDefault="00CF7016">
          <w:pPr>
            <w:pStyle w:val="F05D4612DE4F0F4F995849B1F47A5A0B"/>
          </w:pPr>
          <w:r>
            <w:t>[Timekeeper]</w:t>
          </w:r>
        </w:p>
      </w:docPartBody>
    </w:docPart>
    <w:docPart>
      <w:docPartPr>
        <w:name w:val="3360EB8815966643809623C64879BC7A"/>
        <w:category>
          <w:name w:val="General"/>
          <w:gallery w:val="placeholder"/>
        </w:category>
        <w:types>
          <w:type w:val="bbPlcHdr"/>
        </w:types>
        <w:behaviors>
          <w:behavior w:val="content"/>
        </w:behaviors>
        <w:guid w:val="{7ED16F22-AB93-8D42-8AB3-BFA888A9C028}"/>
      </w:docPartPr>
      <w:docPartBody>
        <w:p w:rsidR="004728CC" w:rsidRDefault="00CF7016">
          <w:pPr>
            <w:pStyle w:val="3360EB8815966643809623C64879BC7A"/>
          </w:pPr>
          <w:r>
            <w:t>[Please read]</w:t>
          </w:r>
        </w:p>
      </w:docPartBody>
    </w:docPart>
    <w:docPart>
      <w:docPartPr>
        <w:name w:val="E0960F52D1D1CD459626592005FC3A4E"/>
        <w:category>
          <w:name w:val="General"/>
          <w:gallery w:val="placeholder"/>
        </w:category>
        <w:types>
          <w:type w:val="bbPlcHdr"/>
        </w:types>
        <w:behaviors>
          <w:behavior w:val="content"/>
        </w:behaviors>
        <w:guid w:val="{45043B0B-56FF-DD42-B566-D390C23DC4F2}"/>
      </w:docPartPr>
      <w:docPartBody>
        <w:p w:rsidR="004728CC" w:rsidRDefault="00CF7016">
          <w:pPr>
            <w:pStyle w:val="E0960F52D1D1CD459626592005FC3A4E"/>
          </w:pPr>
          <w:r>
            <w:t>[Topic]</w:t>
          </w:r>
        </w:p>
      </w:docPartBody>
    </w:docPart>
    <w:docPart>
      <w:docPartPr>
        <w:name w:val="21E15A24E9E9A94C93DDEAABEF3A743A"/>
        <w:category>
          <w:name w:val="General"/>
          <w:gallery w:val="placeholder"/>
        </w:category>
        <w:types>
          <w:type w:val="bbPlcHdr"/>
        </w:types>
        <w:behaviors>
          <w:behavior w:val="content"/>
        </w:behaviors>
        <w:guid w:val="{F2D4F31F-870F-7D41-A457-B6FAE2E548EF}"/>
      </w:docPartPr>
      <w:docPartBody>
        <w:p w:rsidR="004728CC" w:rsidRDefault="00CF7016">
          <w:pPr>
            <w:pStyle w:val="21E15A24E9E9A94C93DDEAABEF3A743A"/>
          </w:pPr>
          <w:r>
            <w:t>[Presenter]</w:t>
          </w:r>
        </w:p>
      </w:docPartBody>
    </w:docPart>
    <w:docPart>
      <w:docPartPr>
        <w:name w:val="CE7E214F5D85294B8DDCCEC8215C0BCB"/>
        <w:category>
          <w:name w:val="General"/>
          <w:gallery w:val="placeholder"/>
        </w:category>
        <w:types>
          <w:type w:val="bbPlcHdr"/>
        </w:types>
        <w:behaviors>
          <w:behavior w:val="content"/>
        </w:behaviors>
        <w:guid w:val="{D36DE5A0-6F66-AC4D-9F1E-6F07B07A8065}"/>
      </w:docPartPr>
      <w:docPartBody>
        <w:p w:rsidR="004728CC" w:rsidRDefault="00CF7016">
          <w:pPr>
            <w:pStyle w:val="CE7E214F5D85294B8DDCCEC8215C0BCB"/>
          </w:pPr>
          <w:r>
            <w:t>[Time]</w:t>
          </w:r>
        </w:p>
      </w:docPartBody>
    </w:docPart>
    <w:docPart>
      <w:docPartPr>
        <w:name w:val="636E0250A653DE4A9E79B5118C73535F"/>
        <w:category>
          <w:name w:val="General"/>
          <w:gallery w:val="placeholder"/>
        </w:category>
        <w:types>
          <w:type w:val="bbPlcHdr"/>
        </w:types>
        <w:behaviors>
          <w:behavior w:val="content"/>
        </w:behaviors>
        <w:guid w:val="{D3FD67AB-138D-4046-AB9B-D180CE6CEE96}"/>
      </w:docPartPr>
      <w:docPartBody>
        <w:p w:rsidR="004728CC" w:rsidRDefault="004E71FD" w:rsidP="004E71FD">
          <w:pPr>
            <w:pStyle w:val="636E0250A653DE4A9E79B5118C73535F"/>
          </w:pPr>
          <w:r>
            <w:t>[Time]</w:t>
          </w:r>
        </w:p>
      </w:docPartBody>
    </w:docPart>
    <w:docPart>
      <w:docPartPr>
        <w:name w:val="3CE7D4FBE426874FA3C436B6FE62D405"/>
        <w:category>
          <w:name w:val="General"/>
          <w:gallery w:val="placeholder"/>
        </w:category>
        <w:types>
          <w:type w:val="bbPlcHdr"/>
        </w:types>
        <w:behaviors>
          <w:behavior w:val="content"/>
        </w:behaviors>
        <w:guid w:val="{FF0443F0-A897-764B-855A-5AE03C9485A6}"/>
      </w:docPartPr>
      <w:docPartBody>
        <w:p w:rsidR="004728CC" w:rsidRDefault="004E71FD" w:rsidP="004E71FD">
          <w:pPr>
            <w:pStyle w:val="3CE7D4FBE426874FA3C436B6FE62D405"/>
          </w:pPr>
          <w:r>
            <w:t>[Time]</w:t>
          </w:r>
        </w:p>
      </w:docPartBody>
    </w:docPart>
    <w:docPart>
      <w:docPartPr>
        <w:name w:val="637250AF38AB104DB91996D91962E56B"/>
        <w:category>
          <w:name w:val="General"/>
          <w:gallery w:val="placeholder"/>
        </w:category>
        <w:types>
          <w:type w:val="bbPlcHdr"/>
        </w:types>
        <w:behaviors>
          <w:behavior w:val="content"/>
        </w:behaviors>
        <w:guid w:val="{0AE7F956-FCAD-4741-8082-DD2FF736C893}"/>
      </w:docPartPr>
      <w:docPartBody>
        <w:p w:rsidR="004728CC" w:rsidRDefault="004E71FD" w:rsidP="004E71FD">
          <w:pPr>
            <w:pStyle w:val="637250AF38AB104DB91996D91962E56B"/>
          </w:pPr>
          <w:r>
            <w:t>[Topic]</w:t>
          </w:r>
        </w:p>
      </w:docPartBody>
    </w:docPart>
    <w:docPart>
      <w:docPartPr>
        <w:name w:val="329F0658A78FD14099D70FE301385724"/>
        <w:category>
          <w:name w:val="General"/>
          <w:gallery w:val="placeholder"/>
        </w:category>
        <w:types>
          <w:type w:val="bbPlcHdr"/>
        </w:types>
        <w:behaviors>
          <w:behavior w:val="content"/>
        </w:behaviors>
        <w:guid w:val="{FBCC320D-FA2B-D448-B291-6DA1E1A01E74}"/>
      </w:docPartPr>
      <w:docPartBody>
        <w:p w:rsidR="004728CC" w:rsidRDefault="004E71FD" w:rsidP="004E71FD">
          <w:pPr>
            <w:pStyle w:val="329F0658A78FD14099D70FE301385724"/>
          </w:pPr>
          <w:r>
            <w:t>[Presenter]</w:t>
          </w:r>
        </w:p>
      </w:docPartBody>
    </w:docPart>
    <w:docPart>
      <w:docPartPr>
        <w:name w:val="2B54B5B7FB99364293441AD4DAB71745"/>
        <w:category>
          <w:name w:val="General"/>
          <w:gallery w:val="placeholder"/>
        </w:category>
        <w:types>
          <w:type w:val="bbPlcHdr"/>
        </w:types>
        <w:behaviors>
          <w:behavior w:val="content"/>
        </w:behaviors>
        <w:guid w:val="{D5BB58CD-B872-5E49-A1AC-518FDDD021A2}"/>
      </w:docPartPr>
      <w:docPartBody>
        <w:p w:rsidR="004728CC" w:rsidRDefault="004E71FD" w:rsidP="004E71FD">
          <w:pPr>
            <w:pStyle w:val="2B54B5B7FB99364293441AD4DAB71745"/>
          </w:pPr>
          <w:r>
            <w:t>[Presenter]</w:t>
          </w:r>
        </w:p>
      </w:docPartBody>
    </w:docPart>
    <w:docPart>
      <w:docPartPr>
        <w:name w:val="AA05B74D40E21349BCBB2C65C54C602E"/>
        <w:category>
          <w:name w:val="General"/>
          <w:gallery w:val="placeholder"/>
        </w:category>
        <w:types>
          <w:type w:val="bbPlcHdr"/>
        </w:types>
        <w:behaviors>
          <w:behavior w:val="content"/>
        </w:behaviors>
        <w:guid w:val="{B0E4110C-5499-764B-B569-C0D10401CE2F}"/>
      </w:docPartPr>
      <w:docPartBody>
        <w:p w:rsidR="004728CC" w:rsidRDefault="004E71FD" w:rsidP="004E71FD">
          <w:pPr>
            <w:pStyle w:val="AA05B74D40E21349BCBB2C65C54C602E"/>
          </w:pPr>
          <w:r>
            <w:t>[Presenter]</w:t>
          </w:r>
        </w:p>
      </w:docPartBody>
    </w:docPart>
    <w:docPart>
      <w:docPartPr>
        <w:name w:val="664C9859D9DD4F4A8522484138CF63B3"/>
        <w:category>
          <w:name w:val="General"/>
          <w:gallery w:val="placeholder"/>
        </w:category>
        <w:types>
          <w:type w:val="bbPlcHdr"/>
        </w:types>
        <w:behaviors>
          <w:behavior w:val="content"/>
        </w:behaviors>
        <w:guid w:val="{D084F48F-39C4-D54F-AC93-0EF9B1A868B8}"/>
      </w:docPartPr>
      <w:docPartBody>
        <w:p w:rsidR="004728CC" w:rsidRDefault="004E71FD" w:rsidP="004E71FD">
          <w:pPr>
            <w:pStyle w:val="664C9859D9DD4F4A8522484138CF63B3"/>
          </w:pPr>
          <w:r>
            <w:t>[Topic]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auto"/>
    <w:pitch w:val="variable"/>
    <w:sig w:usb0="E0000287" w:usb1="40000013"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1FD"/>
    <w:rsid w:val="004728CC"/>
    <w:rsid w:val="004E71FD"/>
    <w:rsid w:val="008456C7"/>
    <w:rsid w:val="00880420"/>
    <w:rsid w:val="008C23C2"/>
    <w:rsid w:val="00CF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3702581D2F974FB5BE2DE598AB0506">
    <w:name w:val="E43702581D2F974FB5BE2DE598AB0506"/>
  </w:style>
  <w:style w:type="paragraph" w:customStyle="1" w:styleId="E5F9A9CC96FD4A409E8711DA35E602BA">
    <w:name w:val="E5F9A9CC96FD4A409E8711DA35E602BA"/>
  </w:style>
  <w:style w:type="paragraph" w:customStyle="1" w:styleId="85A388BF9CE63043BA1B98C8308326DB">
    <w:name w:val="85A388BF9CE63043BA1B98C8308326DB"/>
  </w:style>
  <w:style w:type="paragraph" w:customStyle="1" w:styleId="5065D7C24C197E48AFF8BF5AC1CD3F5E">
    <w:name w:val="5065D7C24C197E48AFF8BF5AC1CD3F5E"/>
  </w:style>
  <w:style w:type="paragraph" w:customStyle="1" w:styleId="13DB18A1DB111544823EDC27164CE807">
    <w:name w:val="13DB18A1DB111544823EDC27164CE807"/>
  </w:style>
  <w:style w:type="paragraph" w:customStyle="1" w:styleId="F7059E74A8058144830E04500CAF46EE">
    <w:name w:val="F7059E74A8058144830E04500CAF46EE"/>
  </w:style>
  <w:style w:type="paragraph" w:customStyle="1" w:styleId="8DB762626580164B8DE80FA369DFFF9D">
    <w:name w:val="8DB762626580164B8DE80FA369DFFF9D"/>
  </w:style>
  <w:style w:type="paragraph" w:customStyle="1" w:styleId="F05D4612DE4F0F4F995849B1F47A5A0B">
    <w:name w:val="F05D4612DE4F0F4F995849B1F47A5A0B"/>
  </w:style>
  <w:style w:type="paragraph" w:customStyle="1" w:styleId="A3DC4228A703AF469625511C3B5C5F76">
    <w:name w:val="A3DC4228A703AF469625511C3B5C5F76"/>
  </w:style>
  <w:style w:type="paragraph" w:customStyle="1" w:styleId="3360EB8815966643809623C64879BC7A">
    <w:name w:val="3360EB8815966643809623C64879BC7A"/>
  </w:style>
  <w:style w:type="paragraph" w:customStyle="1" w:styleId="6EEC07EC7CBC5746B984C122D25C03AF">
    <w:name w:val="6EEC07EC7CBC5746B984C122D25C03AF"/>
  </w:style>
  <w:style w:type="paragraph" w:customStyle="1" w:styleId="E0960F52D1D1CD459626592005FC3A4E">
    <w:name w:val="E0960F52D1D1CD459626592005FC3A4E"/>
  </w:style>
  <w:style w:type="paragraph" w:customStyle="1" w:styleId="21E15A24E9E9A94C93DDEAABEF3A743A">
    <w:name w:val="21E15A24E9E9A94C93DDEAABEF3A743A"/>
  </w:style>
  <w:style w:type="paragraph" w:customStyle="1" w:styleId="CE7E214F5D85294B8DDCCEC8215C0BCB">
    <w:name w:val="CE7E214F5D85294B8DDCCEC8215C0BCB"/>
  </w:style>
  <w:style w:type="paragraph" w:customStyle="1" w:styleId="2E79C3A20A56A149AF56FEE14591342F">
    <w:name w:val="2E79C3A20A56A149AF56FEE14591342F"/>
  </w:style>
  <w:style w:type="paragraph" w:customStyle="1" w:styleId="DD203EDA118AF44DB340E0C507EA7E3A">
    <w:name w:val="DD203EDA118AF44DB340E0C507EA7E3A"/>
  </w:style>
  <w:style w:type="paragraph" w:customStyle="1" w:styleId="38D312AC4CF8B34284105B63ED762BBD">
    <w:name w:val="38D312AC4CF8B34284105B63ED762BBD"/>
  </w:style>
  <w:style w:type="paragraph" w:customStyle="1" w:styleId="636E0250A653DE4A9E79B5118C73535F">
    <w:name w:val="636E0250A653DE4A9E79B5118C73535F"/>
    <w:rsid w:val="004E71FD"/>
  </w:style>
  <w:style w:type="paragraph" w:customStyle="1" w:styleId="3CE7D4FBE426874FA3C436B6FE62D405">
    <w:name w:val="3CE7D4FBE426874FA3C436B6FE62D405"/>
    <w:rsid w:val="004E71FD"/>
  </w:style>
  <w:style w:type="paragraph" w:customStyle="1" w:styleId="62C662C4B9A6B24AA06343616A1763A4">
    <w:name w:val="62C662C4B9A6B24AA06343616A1763A4"/>
    <w:rsid w:val="004E71FD"/>
  </w:style>
  <w:style w:type="paragraph" w:customStyle="1" w:styleId="8315ED7948BDF942AF2748656ABECF6F">
    <w:name w:val="8315ED7948BDF942AF2748656ABECF6F"/>
    <w:rsid w:val="004E71FD"/>
  </w:style>
  <w:style w:type="paragraph" w:customStyle="1" w:styleId="81DCF590A78D9447B2404FD14A125EA1">
    <w:name w:val="81DCF590A78D9447B2404FD14A125EA1"/>
    <w:rsid w:val="004E71FD"/>
  </w:style>
  <w:style w:type="paragraph" w:customStyle="1" w:styleId="637250AF38AB104DB91996D91962E56B">
    <w:name w:val="637250AF38AB104DB91996D91962E56B"/>
    <w:rsid w:val="004E71FD"/>
  </w:style>
  <w:style w:type="paragraph" w:customStyle="1" w:styleId="072AA51B82362646BBA5F973FA4C25DB">
    <w:name w:val="072AA51B82362646BBA5F973FA4C25DB"/>
    <w:rsid w:val="004E71FD"/>
  </w:style>
  <w:style w:type="paragraph" w:customStyle="1" w:styleId="9D9841D66117CD4D954FC1E9D723A569">
    <w:name w:val="9D9841D66117CD4D954FC1E9D723A569"/>
    <w:rsid w:val="004E71FD"/>
  </w:style>
  <w:style w:type="paragraph" w:customStyle="1" w:styleId="420D4376571D2341AB39D34D9DEDF7C4">
    <w:name w:val="420D4376571D2341AB39D34D9DEDF7C4"/>
    <w:rsid w:val="004E71FD"/>
  </w:style>
  <w:style w:type="paragraph" w:customStyle="1" w:styleId="B806909AF858414EB6DF4111CE3F02B1">
    <w:name w:val="B806909AF858414EB6DF4111CE3F02B1"/>
    <w:rsid w:val="004E71FD"/>
  </w:style>
  <w:style w:type="paragraph" w:customStyle="1" w:styleId="614B01EF73FF6F4A88514820B5BA7675">
    <w:name w:val="614B01EF73FF6F4A88514820B5BA7675"/>
    <w:rsid w:val="004E71FD"/>
  </w:style>
  <w:style w:type="paragraph" w:customStyle="1" w:styleId="0DD9716B9C629B43A21239E599B42A37">
    <w:name w:val="0DD9716B9C629B43A21239E599B42A37"/>
    <w:rsid w:val="004E71FD"/>
  </w:style>
  <w:style w:type="paragraph" w:customStyle="1" w:styleId="329F0658A78FD14099D70FE301385724">
    <w:name w:val="329F0658A78FD14099D70FE301385724"/>
    <w:rsid w:val="004E71FD"/>
  </w:style>
  <w:style w:type="paragraph" w:customStyle="1" w:styleId="2B54B5B7FB99364293441AD4DAB71745">
    <w:name w:val="2B54B5B7FB99364293441AD4DAB71745"/>
    <w:rsid w:val="004E71FD"/>
  </w:style>
  <w:style w:type="paragraph" w:customStyle="1" w:styleId="AA05B74D40E21349BCBB2C65C54C602E">
    <w:name w:val="AA05B74D40E21349BCBB2C65C54C602E"/>
    <w:rsid w:val="004E71FD"/>
  </w:style>
  <w:style w:type="paragraph" w:customStyle="1" w:styleId="4248C13E15C72149A8594BD445D79CA7">
    <w:name w:val="4248C13E15C72149A8594BD445D79CA7"/>
    <w:rsid w:val="004E71FD"/>
  </w:style>
  <w:style w:type="paragraph" w:customStyle="1" w:styleId="DC69174E61A7FD4D88CC5F0DD24858A2">
    <w:name w:val="DC69174E61A7FD4D88CC5F0DD24858A2"/>
    <w:rsid w:val="004E71FD"/>
  </w:style>
  <w:style w:type="paragraph" w:customStyle="1" w:styleId="46A584417093E747AD20166080C8B801">
    <w:name w:val="46A584417093E747AD20166080C8B801"/>
    <w:rsid w:val="004E71FD"/>
  </w:style>
  <w:style w:type="paragraph" w:customStyle="1" w:styleId="664C9859D9DD4F4A8522484138CF63B3">
    <w:name w:val="664C9859D9DD4F4A8522484138CF63B3"/>
    <w:rsid w:val="004E71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2012-09-24T09:41:21+00:00</AssetStart>
    <FriendlyTitle xmlns="4873beb7-5857-4685-be1f-d57550cc96cc" xsi:nil="true"/>
    <MarketSpecific xmlns="4873beb7-5857-4685-be1f-d57550cc96cc">false</MarketSpecific>
    <TPNamespace xmlns="4873beb7-5857-4685-be1f-d57550cc96cc" xsi:nil="true"/>
    <PublishStatusLookup xmlns="4873beb7-5857-4685-be1f-d57550cc96cc">
      <Value>1638552</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TP103463021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ED515893-F567-4E2F-92FC-39884D7865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F37E99-131F-48A3-97B1-A68DC6AEE3B4}">
  <ds:schemaRefs>
    <ds:schemaRef ds:uri="http://schemas.microsoft.com/sharepoint/v3/contenttype/forms"/>
  </ds:schemaRefs>
</ds:datastoreItem>
</file>

<file path=customXml/itemProps3.xml><?xml version="1.0" encoding="utf-8"?>
<ds:datastoreItem xmlns:ds="http://schemas.openxmlformats.org/officeDocument/2006/customXml" ds:itemID="{8D40B70C-D081-4701-B5EA-25DDD5AF1873}">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Team meeting agenda (informal).dotx</Template>
  <TotalTime>0</TotalTime>
  <Pages>1</Pages>
  <Words>179</Words>
  <Characters>1022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2016-03-17T02:42:00Z</dcterms:created>
  <dcterms:modified xsi:type="dcterms:W3CDTF">2016-03-19T00:49:00Z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